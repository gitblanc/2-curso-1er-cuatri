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BDF41" w14:textId="0B249E04" w:rsidR="00D5413C" w:rsidRDefault="00F93EE4">
      <w:pPr>
        <w:pStyle w:val="Foto"/>
      </w:pPr>
      <w:bookmarkStart w:id="0" w:name="_Hlk88828264"/>
      <w:bookmarkEnd w:id="0"/>
      <w:r>
        <w:rPr>
          <w:noProof/>
        </w:rPr>
        <w:drawing>
          <wp:inline distT="0" distB="0" distL="0" distR="0" wp14:anchorId="3673D48F" wp14:editId="02C7D025">
            <wp:extent cx="2957963" cy="4438650"/>
            <wp:effectExtent l="0" t="0" r="0" b="0"/>
            <wp:docPr id="1" name="Imagen 1" descr="Una estatu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estatu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797" cy="444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9C06" w14:textId="651F9F84" w:rsidR="001638F6" w:rsidRDefault="00433E53" w:rsidP="00D5413C">
      <w:pPr>
        <w:pStyle w:val="Ttulo"/>
      </w:pPr>
      <w:r>
        <w:t>Trabajo en Grupo Final</w:t>
      </w:r>
      <w:r w:rsidR="00F93EE4">
        <w:t xml:space="preserve"> Arquitectura de Computadores</w:t>
      </w:r>
    </w:p>
    <w:p w14:paraId="674E8318" w14:textId="7CC67965" w:rsidR="001638F6" w:rsidRPr="00D5413C" w:rsidRDefault="00433E53" w:rsidP="00D5413C">
      <w:pPr>
        <w:pStyle w:val="Subttulo"/>
      </w:pPr>
      <w:r>
        <w:t>Memoria Fase 2</w:t>
      </w:r>
    </w:p>
    <w:p w14:paraId="25C4A920" w14:textId="77777777" w:rsidR="00433E53" w:rsidRDefault="00433E53" w:rsidP="003422FF">
      <w:pPr>
        <w:pStyle w:val="Informacindecontacto"/>
      </w:pPr>
      <w:r>
        <w:t xml:space="preserve">Bernardo </w:t>
      </w:r>
      <w:proofErr w:type="spellStart"/>
      <w:r>
        <w:t>Begega</w:t>
      </w:r>
      <w:proofErr w:type="spellEnd"/>
      <w:r>
        <w:t xml:space="preserve"> Calleja</w:t>
      </w:r>
    </w:p>
    <w:p w14:paraId="2C4B2984" w14:textId="77777777" w:rsidR="00433E53" w:rsidRPr="00433E53" w:rsidRDefault="00433E53" w:rsidP="003422FF">
      <w:pPr>
        <w:pStyle w:val="Informacindecontacto"/>
        <w:rPr>
          <w:u w:val="single"/>
        </w:rPr>
      </w:pPr>
      <w:r>
        <w:t>Juan Gómez Tejeda</w:t>
      </w:r>
    </w:p>
    <w:p w14:paraId="501E2BDB" w14:textId="448FAE12" w:rsidR="00433E53" w:rsidRDefault="00433E53" w:rsidP="003422FF">
      <w:pPr>
        <w:pStyle w:val="Informacindecontacto"/>
      </w:pPr>
      <w:r>
        <w:t>Israel Solís Iglesias</w:t>
      </w:r>
    </w:p>
    <w:p w14:paraId="39857566" w14:textId="77777777" w:rsidR="00433E53" w:rsidRDefault="00433E53" w:rsidP="003422FF">
      <w:pPr>
        <w:pStyle w:val="Informacindecontacto"/>
        <w:rPr>
          <w:lang w:bidi="es-ES"/>
        </w:rPr>
      </w:pPr>
      <w:r>
        <w:t>Eduardo Blanco Bielsa</w:t>
      </w:r>
      <w:r w:rsidR="00D5413C">
        <w:rPr>
          <w:lang w:bidi="es-ES"/>
        </w:rPr>
        <w:t xml:space="preserve">  </w:t>
      </w:r>
    </w:p>
    <w:p w14:paraId="4A0825BB" w14:textId="26EC7900" w:rsidR="003422FF" w:rsidRDefault="00D5413C" w:rsidP="003422FF">
      <w:pPr>
        <w:pStyle w:val="Informacindecontacto"/>
      </w:pPr>
      <w:r>
        <w:rPr>
          <w:lang w:bidi="es-ES"/>
        </w:rPr>
        <w:t xml:space="preserve"> </w:t>
      </w:r>
      <w:r w:rsidR="00433E53">
        <w:t>29/11/2021</w:t>
      </w:r>
      <w:r w:rsidR="003422FF">
        <w:rPr>
          <w:lang w:bidi="es-ES"/>
        </w:rPr>
        <w:br w:type="page"/>
      </w:r>
    </w:p>
    <w:p w14:paraId="4B4F207A" w14:textId="77777777" w:rsidR="00F93EE4" w:rsidRPr="00B245B3" w:rsidRDefault="00F93EE4" w:rsidP="00F93EE4">
      <w:pPr>
        <w:pStyle w:val="Ttulo1"/>
        <w:ind w:left="720" w:hanging="720"/>
        <w:rPr>
          <w:u w:val="single"/>
        </w:rPr>
      </w:pPr>
      <w:r>
        <w:lastRenderedPageBreak/>
        <w:t>Introducción</w:t>
      </w:r>
    </w:p>
    <w:p w14:paraId="74D0C48E" w14:textId="5F41F0C1" w:rsidR="00BB0AE5" w:rsidRDefault="00F93EE4" w:rsidP="00BB0AE5">
      <w:pPr>
        <w:jc w:val="both"/>
      </w:pPr>
      <w:proofErr w:type="gramStart"/>
      <w:r>
        <w:t>El trabajo a realizar</w:t>
      </w:r>
      <w:proofErr w:type="gramEnd"/>
      <w:r>
        <w:t xml:space="preserve"> en la </w:t>
      </w:r>
      <w:r w:rsidR="00A360FA">
        <w:t>segunda y última</w:t>
      </w:r>
      <w:r>
        <w:t xml:space="preserve"> fase consiste en </w:t>
      </w:r>
      <w:r w:rsidR="00A360FA">
        <w:t>dos</w:t>
      </w:r>
      <w:r>
        <w:t xml:space="preserve"> </w:t>
      </w:r>
      <w:r w:rsidR="00A360FA">
        <w:t xml:space="preserve">programas: </w:t>
      </w:r>
      <w:r w:rsidR="00BB0AE5">
        <w:t xml:space="preserve">una versión </w:t>
      </w:r>
      <w:r w:rsidR="00B245B3">
        <w:t>SIMD y</w:t>
      </w:r>
      <w:r w:rsidR="00BB0AE5">
        <w:t xml:space="preserve"> </w:t>
      </w:r>
      <w:r w:rsidR="00A360FA">
        <w:t xml:space="preserve">una versión </w:t>
      </w:r>
      <w:r w:rsidR="00B245B3">
        <w:t xml:space="preserve">multihilo </w:t>
      </w:r>
      <w:r w:rsidR="00A360FA">
        <w:t>del algoritmo inicial. Estas dos versiones del programa inicial se realizan para reducir el tiempo de ejecución del programa inicial.</w:t>
      </w:r>
    </w:p>
    <w:p w14:paraId="0B5DB235" w14:textId="46CD0D3D" w:rsidR="00A360FA" w:rsidRDefault="00BB0AE5" w:rsidP="00A360FA">
      <w:pPr>
        <w:jc w:val="both"/>
      </w:pPr>
      <w:r>
        <w:t xml:space="preserve">Para la versión SIMD se emplean extensiones que permiten realizar operaciones usando el contenido de los vectores. De esta forma se consigue reducir el número de </w:t>
      </w:r>
      <w:r w:rsidRPr="00B245B3">
        <w:rPr>
          <w:u w:val="single"/>
        </w:rPr>
        <w:t>instrucciones</w:t>
      </w:r>
      <w:r>
        <w:t xml:space="preserve"> a ejecutar.</w:t>
      </w:r>
    </w:p>
    <w:p w14:paraId="32CCA26B" w14:textId="744421C7" w:rsidR="00BB0AE5" w:rsidRDefault="00A360FA" w:rsidP="00BB0AE5">
      <w:pPr>
        <w:jc w:val="both"/>
      </w:pPr>
      <w:r>
        <w:t xml:space="preserve">Para la versión multihilo se adapta el primer programa para aprovechar las ventajas de concurrencia </w:t>
      </w:r>
      <w:r w:rsidR="00BB0AE5">
        <w:t>para la mejora del rendimiento</w:t>
      </w:r>
      <w:r>
        <w:t>.</w:t>
      </w:r>
    </w:p>
    <w:p w14:paraId="1FD85C03" w14:textId="77777777" w:rsidR="00BB0AE5" w:rsidRDefault="00BB0AE5" w:rsidP="00BB0AE5">
      <w:pPr>
        <w:jc w:val="both"/>
      </w:pPr>
      <w:r>
        <w:t xml:space="preserve">El algoritmo para el contraste es el siguiente, donde T es el </w:t>
      </w:r>
      <w:r w:rsidRPr="00A86E71">
        <w:t>porcentaje de variación del contraste [-100, 100]</w:t>
      </w:r>
      <w:r>
        <w:t xml:space="preserve"> y R, G, B la componente roja, verde y azul del píxel de la imagen inicial respectivamente.</w:t>
      </w:r>
    </w:p>
    <w:p w14:paraId="4A4E909E" w14:textId="77777777" w:rsidR="00BB0AE5" w:rsidRPr="00BB0AE5" w:rsidRDefault="00BB0AE5" w:rsidP="00BB0AE5">
      <w:pPr>
        <w:jc w:val="both"/>
        <w:rPr>
          <w:u w:val="single"/>
        </w:rPr>
      </w:pPr>
      <w:r>
        <w:t>C = ((100 +T) /100)2</w:t>
      </w:r>
    </w:p>
    <w:p w14:paraId="430ED9B6" w14:textId="77777777" w:rsidR="00BB0AE5" w:rsidRPr="00BB0AE5" w:rsidRDefault="00BB0AE5" w:rsidP="00BB0AE5">
      <w:pPr>
        <w:jc w:val="both"/>
        <w:rPr>
          <w:u w:val="single"/>
        </w:rPr>
      </w:pPr>
      <w:r>
        <w:t xml:space="preserve">R’ = R * C </w:t>
      </w:r>
    </w:p>
    <w:p w14:paraId="2BC2EC91" w14:textId="77777777" w:rsidR="00BB0AE5" w:rsidRDefault="00BB0AE5" w:rsidP="00BB0AE5">
      <w:pPr>
        <w:jc w:val="both"/>
      </w:pPr>
      <w:r>
        <w:t>G’ = G * C</w:t>
      </w:r>
    </w:p>
    <w:p w14:paraId="6FFA3B28" w14:textId="77777777" w:rsidR="00BB0AE5" w:rsidRDefault="00BB0AE5" w:rsidP="00BB0AE5">
      <w:pPr>
        <w:jc w:val="both"/>
      </w:pPr>
      <w:r>
        <w:t>B’ = B * C</w:t>
      </w:r>
    </w:p>
    <w:p w14:paraId="6DBC6E7B" w14:textId="77777777" w:rsidR="00BB0AE5" w:rsidRDefault="00BB0AE5" w:rsidP="00BB0AE5">
      <w:pPr>
        <w:jc w:val="both"/>
      </w:pPr>
      <w:r>
        <w:t>El algoritmo para la conversión a sepia sigue la siguiente fórmula.</w:t>
      </w:r>
    </w:p>
    <w:p w14:paraId="70E755BF" w14:textId="77777777" w:rsidR="00BB0AE5" w:rsidRDefault="00BB0AE5" w:rsidP="00BB0AE5">
      <w:pPr>
        <w:jc w:val="both"/>
      </w:pPr>
      <w:r>
        <w:t>R’ = 0,393 * R + 0,769 * G + 0,189 * B</w:t>
      </w:r>
    </w:p>
    <w:p w14:paraId="75D18455" w14:textId="77777777" w:rsidR="00BB0AE5" w:rsidRDefault="00BB0AE5" w:rsidP="00BB0AE5">
      <w:pPr>
        <w:jc w:val="both"/>
      </w:pPr>
      <w:r>
        <w:t>G’ = 0,349 * R + 0,686 * G + 0,168 * B</w:t>
      </w:r>
    </w:p>
    <w:p w14:paraId="1C142153" w14:textId="0E052F30" w:rsidR="00F93EE4" w:rsidRDefault="00BB0AE5" w:rsidP="00BB0AE5">
      <w:pPr>
        <w:jc w:val="both"/>
      </w:pPr>
      <w:r>
        <w:t>B’ = 0,272 * R + 0,534 * G + 0,131 * B</w:t>
      </w:r>
    </w:p>
    <w:p w14:paraId="05DF03CD" w14:textId="254C1F62" w:rsidR="00B20A79" w:rsidRDefault="00B20A79" w:rsidP="00B20A79">
      <w:pPr>
        <w:pStyle w:val="Ttulo1"/>
        <w:ind w:left="720" w:hanging="720"/>
      </w:pPr>
      <w:r>
        <w:t>Tareas realizadas</w:t>
      </w:r>
    </w:p>
    <w:p w14:paraId="27505D2C" w14:textId="0F9ED937" w:rsidR="00D36A01" w:rsidRDefault="00D36A01" w:rsidP="00D36A01">
      <w:pPr>
        <w:jc w:val="both"/>
      </w:pPr>
      <w:r>
        <w:t>Se ha realizado la implementación de los algoritmos anteriormente descritos y la implementación del código referente a mediciones</w:t>
      </w:r>
      <w:r w:rsidR="002E7F19">
        <w:t xml:space="preserve"> en dos programas distintos: una versión SIMD y </w:t>
      </w:r>
      <w:proofErr w:type="gramStart"/>
      <w:r w:rsidR="002E7F19">
        <w:t>otra multihilo</w:t>
      </w:r>
      <w:proofErr w:type="gramEnd"/>
      <w:r>
        <w:t>. Además, se han realizado diversas comprobaciones:</w:t>
      </w:r>
    </w:p>
    <w:p w14:paraId="51132DEF" w14:textId="5BFFD909" w:rsidR="00D36A01" w:rsidRDefault="00D36A01" w:rsidP="00D36A01">
      <w:pPr>
        <w:pStyle w:val="Prrafodelista"/>
        <w:numPr>
          <w:ilvl w:val="0"/>
          <w:numId w:val="25"/>
        </w:numPr>
        <w:jc w:val="both"/>
      </w:pPr>
      <w:r>
        <w:t>La imagen usada existe.</w:t>
      </w:r>
    </w:p>
    <w:p w14:paraId="0136281B" w14:textId="490C34A5" w:rsidR="002E7F19" w:rsidRDefault="002E7F19" w:rsidP="00D36A01">
      <w:pPr>
        <w:pStyle w:val="Prrafodelista"/>
        <w:numPr>
          <w:ilvl w:val="0"/>
          <w:numId w:val="25"/>
        </w:numPr>
        <w:jc w:val="both"/>
      </w:pPr>
      <w:r>
        <w:t>Los paquetes están alineados.</w:t>
      </w:r>
    </w:p>
    <w:p w14:paraId="67D61891" w14:textId="77777777" w:rsidR="00D36A01" w:rsidRDefault="00D36A01" w:rsidP="00D36A01">
      <w:pPr>
        <w:pStyle w:val="Prrafodelista"/>
        <w:numPr>
          <w:ilvl w:val="0"/>
          <w:numId w:val="25"/>
        </w:numPr>
        <w:jc w:val="both"/>
      </w:pPr>
      <w:r>
        <w:t>La imagen resultante tiene el mismo tamaño que la imagen inicial.</w:t>
      </w:r>
    </w:p>
    <w:p w14:paraId="1B795E5A" w14:textId="77777777" w:rsidR="00D36A01" w:rsidRDefault="00D36A01" w:rsidP="00D36A01">
      <w:pPr>
        <w:pStyle w:val="Prrafodelista"/>
        <w:numPr>
          <w:ilvl w:val="0"/>
          <w:numId w:val="25"/>
        </w:numPr>
        <w:jc w:val="both"/>
      </w:pPr>
      <w:r>
        <w:t>Comprobaciones de saturación de las componentes.</w:t>
      </w:r>
    </w:p>
    <w:p w14:paraId="1A2556D9" w14:textId="77777777" w:rsidR="00D36A01" w:rsidRDefault="00D36A01" w:rsidP="00D36A01">
      <w:pPr>
        <w:pStyle w:val="Prrafodelista"/>
        <w:numPr>
          <w:ilvl w:val="0"/>
          <w:numId w:val="25"/>
        </w:numPr>
        <w:jc w:val="both"/>
      </w:pPr>
      <w:r>
        <w:t xml:space="preserve">Comprobación de errores referentes a </w:t>
      </w:r>
      <w:proofErr w:type="spellStart"/>
      <w:r w:rsidRPr="00012105">
        <w:t>clock_gettime</w:t>
      </w:r>
      <w:proofErr w:type="spellEnd"/>
      <w:r>
        <w:t>.</w:t>
      </w:r>
    </w:p>
    <w:p w14:paraId="75116A6F" w14:textId="30A87A74" w:rsidR="00D36A01" w:rsidRDefault="00D36A01" w:rsidP="00D36A01">
      <w:pPr>
        <w:jc w:val="both"/>
      </w:pPr>
      <w:r>
        <w:t>Todas las pruebas realizadas utilizan como imagen de referencia bailarina.bmp</w:t>
      </w:r>
    </w:p>
    <w:p w14:paraId="4A6E7614" w14:textId="0AB4B11D" w:rsidR="00D36A01" w:rsidRDefault="00D36A01" w:rsidP="00D36A01">
      <w:pPr>
        <w:jc w:val="both"/>
      </w:pPr>
    </w:p>
    <w:p w14:paraId="50FB62D3" w14:textId="77777777" w:rsidR="00D36A01" w:rsidRDefault="00D36A01" w:rsidP="00D36A01">
      <w:pPr>
        <w:jc w:val="both"/>
      </w:pPr>
    </w:p>
    <w:p w14:paraId="359C53FF" w14:textId="4B776F66" w:rsidR="001638F6" w:rsidRDefault="00F93EE4" w:rsidP="00B20A79">
      <w:pPr>
        <w:pStyle w:val="Ttulo2"/>
      </w:pPr>
      <w:r>
        <w:lastRenderedPageBreak/>
        <w:t xml:space="preserve">Parte 1: </w:t>
      </w:r>
      <w:r w:rsidR="00BB0AE5">
        <w:t>SIMD</w:t>
      </w:r>
    </w:p>
    <w:p w14:paraId="7CBFEFA1" w14:textId="5001C9D1" w:rsidR="00D5413C" w:rsidRDefault="00B20A79" w:rsidP="00B20A79">
      <w:r>
        <w:t xml:space="preserve">La versión SIMD consiste en el uso de </w:t>
      </w:r>
      <w:r w:rsidR="00330149">
        <w:t>extensiones de la arquitectura SIMD (</w:t>
      </w:r>
      <w:proofErr w:type="gramStart"/>
      <w:r w:rsidR="00330149" w:rsidRPr="00330149">
        <w:rPr>
          <w:i/>
          <w:iCs/>
        </w:rPr>
        <w:t>Single</w:t>
      </w:r>
      <w:proofErr w:type="gramEnd"/>
      <w:r w:rsidR="00330149" w:rsidRPr="00330149">
        <w:rPr>
          <w:i/>
          <w:iCs/>
        </w:rPr>
        <w:t xml:space="preserve"> </w:t>
      </w:r>
      <w:proofErr w:type="spellStart"/>
      <w:r w:rsidR="00330149" w:rsidRPr="00330149">
        <w:rPr>
          <w:i/>
          <w:iCs/>
        </w:rPr>
        <w:t>Instruction</w:t>
      </w:r>
      <w:proofErr w:type="spellEnd"/>
      <w:r w:rsidR="00330149" w:rsidRPr="00330149">
        <w:rPr>
          <w:i/>
          <w:iCs/>
        </w:rPr>
        <w:t xml:space="preserve">, </w:t>
      </w:r>
      <w:proofErr w:type="spellStart"/>
      <w:r w:rsidR="00330149" w:rsidRPr="00330149">
        <w:rPr>
          <w:i/>
          <w:iCs/>
        </w:rPr>
        <w:t>Multiple</w:t>
      </w:r>
      <w:proofErr w:type="spellEnd"/>
      <w:r w:rsidR="00330149" w:rsidRPr="00330149">
        <w:rPr>
          <w:i/>
          <w:iCs/>
        </w:rPr>
        <w:t xml:space="preserve"> Data</w:t>
      </w:r>
      <w:r w:rsidR="00330149">
        <w:t>)</w:t>
      </w:r>
      <w:r>
        <w:t xml:space="preserve"> que</w:t>
      </w:r>
      <w:r w:rsidR="00330149">
        <w:t xml:space="preserve"> se encargan de la realización de las operaciones más repetitivas que se llevan a cabo durante el procesamiento de las imágenes. En </w:t>
      </w:r>
      <w:r w:rsidR="009F3B4F">
        <w:t>este</w:t>
      </w:r>
      <w:r w:rsidR="00330149">
        <w:t xml:space="preserve"> caso, estas extensiones permiten la realización de operaciones con vectores sin necesidad de iterarlos y de esta forma, se evita operar con cada </w:t>
      </w:r>
      <w:r w:rsidR="009F3B4F">
        <w:t>dato de la imagen</w:t>
      </w:r>
      <w:r w:rsidR="00330149">
        <w:t>, ag</w:t>
      </w:r>
      <w:r w:rsidR="009F3B4F">
        <w:t>rupándolos en vectores y operando con ellos directamente.  Así se logra reducir el número de instrucciones a ejecutar para el procesamiento de las imágenes, obteniendo un mayor rendimiento como resultado.</w:t>
      </w:r>
    </w:p>
    <w:p w14:paraId="6FA8442B" w14:textId="34614C8D" w:rsidR="009F3B4F" w:rsidRDefault="009F3B4F" w:rsidP="00B20A79">
      <w:r>
        <w:t xml:space="preserve">En este programa se utilizan datos de tipo </w:t>
      </w:r>
      <w:proofErr w:type="spellStart"/>
      <w:r>
        <w:t>float</w:t>
      </w:r>
      <w:proofErr w:type="spellEnd"/>
      <w:r>
        <w:t xml:space="preserve"> y registros SIMD de tamaño 256 </w:t>
      </w:r>
      <w:r w:rsidR="00EE1882">
        <w:t>bits</w:t>
      </w:r>
      <w:r>
        <w:t xml:space="preserve">. De esta forma se consigue introducir 8 datos por cada vector, puesto que </w:t>
      </w:r>
      <w:r w:rsidR="00EE1882">
        <w:t xml:space="preserve">para representar </w:t>
      </w:r>
      <w:r w:rsidR="000C6008">
        <w:t>un flotante</w:t>
      </w:r>
      <w:r w:rsidR="00EE1882">
        <w:t xml:space="preserve"> se necesitan 32 bits y el tamaño de los vectores utilizados se corresponde con 256 bits.</w:t>
      </w:r>
    </w:p>
    <w:p w14:paraId="4F7B36FD" w14:textId="3EA8A231" w:rsidR="00EC52B4" w:rsidRDefault="00EC52B4" w:rsidP="00B20A79">
      <w:r>
        <w:t>Se han utilizado las siguientes extensiones SIMD:</w:t>
      </w:r>
    </w:p>
    <w:p w14:paraId="6662F5C2" w14:textId="1C11C192" w:rsidR="00EC52B4" w:rsidRDefault="00EC52B4" w:rsidP="00EC52B4">
      <w:pPr>
        <w:pStyle w:val="Prrafodelista"/>
        <w:numPr>
          <w:ilvl w:val="0"/>
          <w:numId w:val="21"/>
        </w:numPr>
      </w:pPr>
      <w:r>
        <w:t>_mm256_set1_</w:t>
      </w:r>
      <w:proofErr w:type="gramStart"/>
      <w:r>
        <w:t>ps(</w:t>
      </w:r>
      <w:proofErr w:type="spellStart"/>
      <w:proofErr w:type="gramEnd"/>
      <w:r>
        <w:t>float</w:t>
      </w:r>
      <w:proofErr w:type="spellEnd"/>
      <w:r>
        <w:t xml:space="preserve"> a): establece cada posición del vector al flotante pasado como parámetro .</w:t>
      </w:r>
    </w:p>
    <w:p w14:paraId="703BB9FB" w14:textId="2FF58195" w:rsidR="00EC52B4" w:rsidRDefault="00EC52B4" w:rsidP="00EC52B4">
      <w:pPr>
        <w:pStyle w:val="Prrafodelista"/>
        <w:numPr>
          <w:ilvl w:val="0"/>
          <w:numId w:val="21"/>
        </w:numPr>
      </w:pPr>
      <w:r>
        <w:t>_mm256_loadu_</w:t>
      </w:r>
      <w:proofErr w:type="gramStart"/>
      <w:r>
        <w:t>ps</w:t>
      </w:r>
      <w:r w:rsidR="00167B60">
        <w:t>(</w:t>
      </w:r>
      <w:proofErr w:type="spellStart"/>
      <w:proofErr w:type="gramEnd"/>
      <w:r w:rsidR="00167B60">
        <w:t>float</w:t>
      </w:r>
      <w:proofErr w:type="spellEnd"/>
      <w:r w:rsidR="00167B60">
        <w:t xml:space="preserve"> </w:t>
      </w:r>
      <w:proofErr w:type="spellStart"/>
      <w:r w:rsidR="00167B60">
        <w:t>const</w:t>
      </w:r>
      <w:proofErr w:type="spellEnd"/>
      <w:r w:rsidR="00167B60">
        <w:t xml:space="preserve"> *): carga 8 posiciones del vector pasado como parámetro al dato _m256 asignado.</w:t>
      </w:r>
    </w:p>
    <w:p w14:paraId="62796720" w14:textId="5892A001" w:rsidR="00167B60" w:rsidRDefault="00167B60" w:rsidP="00EC52B4">
      <w:pPr>
        <w:pStyle w:val="Prrafodelista"/>
        <w:numPr>
          <w:ilvl w:val="0"/>
          <w:numId w:val="21"/>
        </w:numPr>
      </w:pPr>
      <w:r>
        <w:t>_mm256_mul_</w:t>
      </w:r>
      <w:proofErr w:type="gramStart"/>
      <w:r>
        <w:t>ps(</w:t>
      </w:r>
      <w:proofErr w:type="gramEnd"/>
      <w:r>
        <w:t>_m256 a, _m256 b):</w:t>
      </w:r>
      <w:r w:rsidR="00EF5AAE">
        <w:t xml:space="preserve"> compara los datos de paquetes, multiplica componente por componente, y lo devuelve.</w:t>
      </w:r>
    </w:p>
    <w:p w14:paraId="55307EC7" w14:textId="210DC85E" w:rsidR="00167B60" w:rsidRDefault="00167B60" w:rsidP="00EC52B4">
      <w:pPr>
        <w:pStyle w:val="Prrafodelista"/>
        <w:numPr>
          <w:ilvl w:val="0"/>
          <w:numId w:val="21"/>
        </w:numPr>
      </w:pPr>
      <w:r>
        <w:t>_mm256_max_</w:t>
      </w:r>
      <w:proofErr w:type="gramStart"/>
      <w:r>
        <w:t>ps(</w:t>
      </w:r>
      <w:proofErr w:type="gramEnd"/>
      <w:r>
        <w:t xml:space="preserve">_m256 a, _m256 b): </w:t>
      </w:r>
      <w:r w:rsidR="00EF5AAE">
        <w:t>compara los datos de paquetes,  almacena el máximo de cada componente, y lo devuelve.</w:t>
      </w:r>
    </w:p>
    <w:p w14:paraId="6029C38F" w14:textId="15E46F79" w:rsidR="00EF5AAE" w:rsidRDefault="00EF5AAE" w:rsidP="00EF5AAE">
      <w:pPr>
        <w:pStyle w:val="Prrafodelista"/>
        <w:numPr>
          <w:ilvl w:val="0"/>
          <w:numId w:val="21"/>
        </w:numPr>
      </w:pPr>
      <w:r>
        <w:t>_mm256_min_</w:t>
      </w:r>
      <w:proofErr w:type="gramStart"/>
      <w:r>
        <w:t>ps(</w:t>
      </w:r>
      <w:proofErr w:type="gramEnd"/>
      <w:r>
        <w:t>_m256 a, _m256 b): compara los datos de paquetes, almacena el mínimo de cada componente, y lo devuelve.</w:t>
      </w:r>
    </w:p>
    <w:p w14:paraId="28CC8508" w14:textId="421BB82F" w:rsidR="00EF5AAE" w:rsidRDefault="00EF5AAE" w:rsidP="00EF5AAE">
      <w:pPr>
        <w:pStyle w:val="Prrafodelista"/>
        <w:numPr>
          <w:ilvl w:val="0"/>
          <w:numId w:val="21"/>
        </w:numPr>
      </w:pPr>
      <w:r>
        <w:t>_mm256_add_</w:t>
      </w:r>
      <w:proofErr w:type="gramStart"/>
      <w:r>
        <w:t>ps(</w:t>
      </w:r>
      <w:proofErr w:type="gramEnd"/>
      <w:r>
        <w:t>_m256 a, _m256 b): compara los datos de paquetes, suma componente por componente, y lo devuelve.</w:t>
      </w:r>
    </w:p>
    <w:p w14:paraId="3C75C096" w14:textId="072F0773" w:rsidR="009A13CE" w:rsidRDefault="009A13CE" w:rsidP="00EF5AAE">
      <w:pPr>
        <w:pStyle w:val="Prrafodelista"/>
        <w:numPr>
          <w:ilvl w:val="0"/>
          <w:numId w:val="21"/>
        </w:numPr>
      </w:pPr>
      <w:r>
        <w:t>_</w:t>
      </w:r>
      <w:proofErr w:type="spellStart"/>
      <w:r>
        <w:t>mm_</w:t>
      </w:r>
      <w:proofErr w:type="gramStart"/>
      <w:r>
        <w:t>malloc</w:t>
      </w:r>
      <w:proofErr w:type="spellEnd"/>
      <w:r>
        <w:t>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align</w:t>
      </w:r>
      <w:proofErr w:type="spellEnd"/>
      <w:r>
        <w:t>): reserva memoria alineada en función del tamaño pasado como parámetro.</w:t>
      </w:r>
    </w:p>
    <w:p w14:paraId="06403E2F" w14:textId="77777777" w:rsidR="00D36A01" w:rsidRDefault="009A13CE" w:rsidP="00B20A79">
      <w:pPr>
        <w:pStyle w:val="Prrafodelista"/>
        <w:numPr>
          <w:ilvl w:val="0"/>
          <w:numId w:val="21"/>
        </w:numPr>
      </w:pPr>
      <w:r>
        <w:t>_</w:t>
      </w:r>
      <w:proofErr w:type="spellStart"/>
      <w:r>
        <w:t>mm_</w:t>
      </w:r>
      <w:proofErr w:type="gramStart"/>
      <w:r>
        <w:t>free</w:t>
      </w:r>
      <w:proofErr w:type="spellEnd"/>
      <w:r>
        <w:t>(</w:t>
      </w:r>
      <w:proofErr w:type="spellStart"/>
      <w:proofErr w:type="gramEnd"/>
      <w:r>
        <w:t>void</w:t>
      </w:r>
      <w:proofErr w:type="spellEnd"/>
      <w:r>
        <w:t xml:space="preserve"> *</w:t>
      </w:r>
      <w:proofErr w:type="spellStart"/>
      <w:r>
        <w:t>mem_addr</w:t>
      </w:r>
      <w:proofErr w:type="spellEnd"/>
      <w:r>
        <w:t>): libera la dirección de memoria pasada como parámetro.</w:t>
      </w:r>
    </w:p>
    <w:p w14:paraId="1AF9F121" w14:textId="4EB4B994" w:rsidR="00B20A79" w:rsidRPr="00D36A01" w:rsidRDefault="009A13CE" w:rsidP="00D36A01">
      <w:pPr>
        <w:ind w:left="360"/>
      </w:pPr>
      <w:r w:rsidRPr="00D36A01">
        <w:rPr>
          <w:u w:val="single"/>
        </w:rPr>
        <w:t>Funcionamiento del programa:</w:t>
      </w:r>
    </w:p>
    <w:p w14:paraId="2C202EE3" w14:textId="1E61D47F" w:rsidR="009A13CE" w:rsidRDefault="007E33E3" w:rsidP="009A13CE">
      <w:pPr>
        <w:pStyle w:val="Prrafodelista"/>
        <w:numPr>
          <w:ilvl w:val="0"/>
          <w:numId w:val="22"/>
        </w:numPr>
      </w:pPr>
      <w:r>
        <w:t>Declaración de c</w:t>
      </w:r>
      <w:r w:rsidR="009A13CE" w:rsidRPr="009A13CE">
        <w:t xml:space="preserve">onstantes: </w:t>
      </w:r>
    </w:p>
    <w:p w14:paraId="0DC048FA" w14:textId="3F18A47A" w:rsidR="007E33E3" w:rsidRDefault="009A13CE" w:rsidP="00D36A01">
      <w:pPr>
        <w:jc w:val="center"/>
      </w:pPr>
      <w:r>
        <w:rPr>
          <w:noProof/>
        </w:rPr>
        <w:drawing>
          <wp:inline distT="0" distB="0" distL="0" distR="0" wp14:anchorId="7A93B837" wp14:editId="308AA370">
            <wp:extent cx="4688732" cy="1916791"/>
            <wp:effectExtent l="0" t="0" r="0" b="762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737" cy="192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E7AE" w14:textId="56D812B0" w:rsidR="007E33E3" w:rsidRDefault="007E33E3" w:rsidP="007E33E3">
      <w:pPr>
        <w:pStyle w:val="Prrafodelista"/>
        <w:numPr>
          <w:ilvl w:val="0"/>
          <w:numId w:val="22"/>
        </w:numPr>
      </w:pPr>
      <w:r>
        <w:lastRenderedPageBreak/>
        <w:t xml:space="preserve">Se crean los </w:t>
      </w:r>
      <w:r w:rsidR="008167F7">
        <w:t>paquetes</w:t>
      </w:r>
      <w:r>
        <w:t xml:space="preserve"> correspondientes a los colores de la imagen, se asignan las posiciones de memoria iniciales de los punteros y la variación del contraste y se realiza el cálculo del valor del contraste:</w:t>
      </w:r>
    </w:p>
    <w:p w14:paraId="00FB187A" w14:textId="19EC6EE6" w:rsidR="007E33E3" w:rsidRDefault="007E33E3" w:rsidP="00187B0A">
      <w:pPr>
        <w:jc w:val="center"/>
      </w:pPr>
      <w:r>
        <w:rPr>
          <w:noProof/>
        </w:rPr>
        <w:drawing>
          <wp:inline distT="0" distB="0" distL="0" distR="0" wp14:anchorId="21EE7C97" wp14:editId="31FA9B09">
            <wp:extent cx="5507990" cy="1684020"/>
            <wp:effectExtent l="0" t="0" r="0" b="0"/>
            <wp:docPr id="4" name="Imagen 4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30FE" w14:textId="77777777" w:rsidR="00312A31" w:rsidRPr="009A13CE" w:rsidRDefault="00312A31" w:rsidP="007E33E3">
      <w:pPr>
        <w:pStyle w:val="Prrafodelista"/>
      </w:pPr>
    </w:p>
    <w:p w14:paraId="146742F0" w14:textId="4E333137" w:rsidR="00B20A79" w:rsidRDefault="00312A31" w:rsidP="007E33E3">
      <w:pPr>
        <w:pStyle w:val="Prrafodelista"/>
        <w:numPr>
          <w:ilvl w:val="0"/>
          <w:numId w:val="22"/>
        </w:numPr>
      </w:pPr>
      <w:r>
        <w:t xml:space="preserve">Se preparan los </w:t>
      </w:r>
      <w:r w:rsidR="008167F7">
        <w:t>paquetes</w:t>
      </w:r>
      <w:r>
        <w:t xml:space="preserve"> para realizar operaciones:</w:t>
      </w:r>
    </w:p>
    <w:p w14:paraId="6F3A7F78" w14:textId="77CF4607" w:rsidR="00312A31" w:rsidRDefault="00312A31" w:rsidP="00187B0A">
      <w:pPr>
        <w:jc w:val="center"/>
      </w:pPr>
      <w:r>
        <w:rPr>
          <w:noProof/>
        </w:rPr>
        <w:drawing>
          <wp:inline distT="0" distB="0" distL="0" distR="0" wp14:anchorId="347E4BFC" wp14:editId="3C9CD4A5">
            <wp:extent cx="5507990" cy="1412875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7EDD" w14:textId="77777777" w:rsidR="00312A31" w:rsidRPr="00312A31" w:rsidRDefault="00312A31" w:rsidP="00312A31">
      <w:pPr>
        <w:pStyle w:val="Prrafodelista"/>
      </w:pPr>
    </w:p>
    <w:p w14:paraId="35B5C8FD" w14:textId="7B3C5033" w:rsidR="00312A31" w:rsidRDefault="008167F7" w:rsidP="00312A31">
      <w:pPr>
        <w:pStyle w:val="Prrafodelista"/>
        <w:numPr>
          <w:ilvl w:val="0"/>
          <w:numId w:val="22"/>
        </w:numPr>
      </w:pPr>
      <w:r>
        <w:t>Rellena los vectores de colores con los valores de la imagen inicial</w:t>
      </w:r>
      <w:r w:rsidR="00187B0A">
        <w:t>:</w:t>
      </w:r>
    </w:p>
    <w:p w14:paraId="36161153" w14:textId="3A51DC6E" w:rsidR="00B20A79" w:rsidRDefault="00312A31" w:rsidP="00187B0A">
      <w:r>
        <w:rPr>
          <w:noProof/>
        </w:rPr>
        <w:drawing>
          <wp:inline distT="0" distB="0" distL="0" distR="0" wp14:anchorId="55FD228C" wp14:editId="470A743B">
            <wp:extent cx="5507990" cy="1019175"/>
            <wp:effectExtent l="0" t="0" r="0" b="952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5591" w14:textId="36DD2C9A" w:rsidR="008167F7" w:rsidRDefault="008167F7" w:rsidP="008167F7">
      <w:pPr>
        <w:pStyle w:val="Prrafodelista"/>
        <w:numPr>
          <w:ilvl w:val="0"/>
          <w:numId w:val="22"/>
        </w:numPr>
      </w:pPr>
      <w:r>
        <w:t>Se carga en los paquetes el contenido de los vectores, y se realizan las operaciones de contraste</w:t>
      </w:r>
      <w:r w:rsidR="00187B0A">
        <w:t>:</w:t>
      </w:r>
    </w:p>
    <w:p w14:paraId="7182306A" w14:textId="6F292E3B" w:rsidR="008167F7" w:rsidRDefault="008167F7" w:rsidP="00187B0A">
      <w:pPr>
        <w:jc w:val="center"/>
      </w:pPr>
      <w:r>
        <w:rPr>
          <w:noProof/>
        </w:rPr>
        <w:drawing>
          <wp:inline distT="0" distB="0" distL="0" distR="0" wp14:anchorId="1439B46E" wp14:editId="0DCBC050">
            <wp:extent cx="5031450" cy="1819072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264" cy="182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57B79" w14:textId="3C7A3201" w:rsidR="008167F7" w:rsidRDefault="008167F7" w:rsidP="008167F7">
      <w:pPr>
        <w:pStyle w:val="Prrafodelista"/>
        <w:numPr>
          <w:ilvl w:val="0"/>
          <w:numId w:val="22"/>
        </w:numPr>
      </w:pPr>
      <w:r>
        <w:lastRenderedPageBreak/>
        <w:t>Se realizan los cálculos del filtro de sepia</w:t>
      </w:r>
      <w:r w:rsidR="00187B0A">
        <w:t>:</w:t>
      </w:r>
    </w:p>
    <w:p w14:paraId="25AB595A" w14:textId="62C0BEBA" w:rsidR="00B20A79" w:rsidRDefault="008167F7" w:rsidP="00187B0A">
      <w:r>
        <w:rPr>
          <w:noProof/>
        </w:rPr>
        <w:drawing>
          <wp:inline distT="0" distB="0" distL="0" distR="0" wp14:anchorId="3A04E04B" wp14:editId="585EDC4E">
            <wp:extent cx="5507990" cy="968375"/>
            <wp:effectExtent l="0" t="0" r="0" b="3175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1D78A" w14:textId="1F96872D" w:rsidR="008167F7" w:rsidRDefault="008167F7" w:rsidP="008167F7"/>
    <w:p w14:paraId="30C678C1" w14:textId="0266EFE9" w:rsidR="008167F7" w:rsidRDefault="008167F7" w:rsidP="008167F7">
      <w:pPr>
        <w:pStyle w:val="Prrafodelista"/>
        <w:numPr>
          <w:ilvl w:val="0"/>
          <w:numId w:val="22"/>
        </w:numPr>
      </w:pPr>
      <w:r>
        <w:t>Se cargan los paquetes e</w:t>
      </w:r>
      <w:r w:rsidR="00187B0A">
        <w:t>n los componentes de la imagen destino:</w:t>
      </w:r>
    </w:p>
    <w:p w14:paraId="6CCC8C1B" w14:textId="53DDB51A" w:rsidR="008167F7" w:rsidRDefault="008167F7" w:rsidP="00187B0A">
      <w:pPr>
        <w:jc w:val="center"/>
      </w:pPr>
      <w:r>
        <w:rPr>
          <w:noProof/>
        </w:rPr>
        <w:drawing>
          <wp:inline distT="0" distB="0" distL="0" distR="0" wp14:anchorId="7BA506DC" wp14:editId="525A1948">
            <wp:extent cx="4429125" cy="704850"/>
            <wp:effectExtent l="0" t="0" r="9525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2F8E7" w14:textId="033A9428" w:rsidR="00B20A79" w:rsidRDefault="00B20A79" w:rsidP="00B20A79"/>
    <w:p w14:paraId="41A75B19" w14:textId="41322B72" w:rsidR="00187B0A" w:rsidRDefault="00187B0A" w:rsidP="00187B0A">
      <w:pPr>
        <w:pStyle w:val="Prrafodelista"/>
        <w:numPr>
          <w:ilvl w:val="0"/>
          <w:numId w:val="22"/>
        </w:numPr>
      </w:pPr>
      <w:r>
        <w:t>Aplica los dos filtros anteriormente descritos ante el caso de que el número de componentes no estén bien alineados:</w:t>
      </w:r>
    </w:p>
    <w:p w14:paraId="2A345B41" w14:textId="36CF16B8" w:rsidR="00187B0A" w:rsidRDefault="00187B0A" w:rsidP="00187B0A">
      <w:pPr>
        <w:jc w:val="center"/>
      </w:pPr>
      <w:r>
        <w:rPr>
          <w:noProof/>
        </w:rPr>
        <w:drawing>
          <wp:inline distT="0" distB="0" distL="0" distR="0" wp14:anchorId="65DF730F" wp14:editId="09DBD629">
            <wp:extent cx="5507990" cy="1334770"/>
            <wp:effectExtent l="0" t="0" r="0" b="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4129" w14:textId="23DDB6B8" w:rsidR="007021DE" w:rsidRPr="00514122" w:rsidRDefault="007021DE" w:rsidP="00D36A01">
      <w:pPr>
        <w:pStyle w:val="Listaconvietas"/>
        <w:numPr>
          <w:ilvl w:val="0"/>
          <w:numId w:val="0"/>
        </w:numPr>
      </w:pPr>
    </w:p>
    <w:p w14:paraId="43587C44" w14:textId="7A96500A" w:rsidR="00D5413C" w:rsidRDefault="000C6008" w:rsidP="00D5413C">
      <w:pPr>
        <w:pStyle w:val="Ttulo2"/>
      </w:pPr>
      <w:r>
        <w:t>Parte 2: Multihilo</w:t>
      </w:r>
    </w:p>
    <w:p w14:paraId="5878E339" w14:textId="60A881D1" w:rsidR="000C6008" w:rsidRDefault="000C6008" w:rsidP="000C6008">
      <w:r>
        <w:t xml:space="preserve">La versión multihilo divide la ejecución del algoritmo en </w:t>
      </w:r>
      <w:r w:rsidR="00A94E62">
        <w:t>varias partes para su realización simultánea y finalmente las sincroniza para obtener el resultado final.</w:t>
      </w:r>
    </w:p>
    <w:p w14:paraId="14BD2662" w14:textId="77777777" w:rsidR="00A94E62" w:rsidRDefault="00A94E62" w:rsidP="00A94E62">
      <w:pPr>
        <w:rPr>
          <w:u w:val="single"/>
        </w:rPr>
      </w:pPr>
      <w:r>
        <w:rPr>
          <w:u w:val="single"/>
        </w:rPr>
        <w:t>Funcionamiento del programa:</w:t>
      </w:r>
    </w:p>
    <w:p w14:paraId="2E8EB2D1" w14:textId="78B8EDCC" w:rsidR="00A94E62" w:rsidRDefault="00E51139" w:rsidP="00A94E62">
      <w:pPr>
        <w:pStyle w:val="Prrafodelista"/>
        <w:numPr>
          <w:ilvl w:val="0"/>
          <w:numId w:val="22"/>
        </w:numPr>
      </w:pPr>
      <w:r>
        <w:t>Se asignan el tamaño del bloque</w:t>
      </w:r>
      <w:r w:rsidR="004B7B20">
        <w:t>, el número de hilos, la función multihilo y una variable auxiliar para el vector de hilos.</w:t>
      </w:r>
    </w:p>
    <w:p w14:paraId="131EE568" w14:textId="385295DF" w:rsidR="001638F6" w:rsidRDefault="004B7B20" w:rsidP="00A94E62">
      <w:pPr>
        <w:jc w:val="center"/>
      </w:pPr>
      <w:r>
        <w:rPr>
          <w:noProof/>
        </w:rPr>
        <w:drawing>
          <wp:inline distT="0" distB="0" distL="0" distR="0" wp14:anchorId="4027D145" wp14:editId="5D9E1840">
            <wp:extent cx="5507990" cy="534670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C5DAF" w14:textId="15153FDF" w:rsidR="004B7B20" w:rsidRDefault="004B7B20" w:rsidP="00A94E62">
      <w:pPr>
        <w:jc w:val="center"/>
      </w:pPr>
    </w:p>
    <w:p w14:paraId="6B4001B6" w14:textId="118E89B2" w:rsidR="00D36A01" w:rsidRDefault="00D36A01" w:rsidP="00A94E62">
      <w:pPr>
        <w:jc w:val="center"/>
      </w:pPr>
    </w:p>
    <w:p w14:paraId="24453EC4" w14:textId="77777777" w:rsidR="00D36A01" w:rsidRDefault="00D36A01" w:rsidP="00A94E62">
      <w:pPr>
        <w:jc w:val="center"/>
      </w:pPr>
    </w:p>
    <w:p w14:paraId="0213E884" w14:textId="42218CCA" w:rsidR="004B7B20" w:rsidRDefault="004B7B20" w:rsidP="004B7B20">
      <w:pPr>
        <w:pStyle w:val="Prrafodelista"/>
        <w:numPr>
          <w:ilvl w:val="0"/>
          <w:numId w:val="22"/>
        </w:numPr>
      </w:pPr>
      <w:r>
        <w:lastRenderedPageBreak/>
        <w:t xml:space="preserve">Se crean los hilos, se ejecuta la tarea </w:t>
      </w:r>
      <w:proofErr w:type="spellStart"/>
      <w:r>
        <w:t>Task</w:t>
      </w:r>
      <w:proofErr w:type="spellEnd"/>
      <w:r>
        <w:t xml:space="preserve"> y se sincronizan los hilos:</w:t>
      </w:r>
    </w:p>
    <w:p w14:paraId="24727888" w14:textId="3D1FA544" w:rsidR="004B7B20" w:rsidRDefault="004B7B20" w:rsidP="004B7B20">
      <w:r>
        <w:rPr>
          <w:noProof/>
        </w:rPr>
        <w:drawing>
          <wp:inline distT="0" distB="0" distL="0" distR="0" wp14:anchorId="70106B5B" wp14:editId="09BF71B5">
            <wp:extent cx="5507990" cy="198564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F8050" w14:textId="04E2AD75" w:rsidR="004B7B20" w:rsidRDefault="004B7B20" w:rsidP="004B7B20"/>
    <w:p w14:paraId="79575804" w14:textId="6DAC008C" w:rsidR="00ED7A79" w:rsidRDefault="00ED7A79" w:rsidP="004B7B20">
      <w:pPr>
        <w:pStyle w:val="Prrafodelista"/>
        <w:numPr>
          <w:ilvl w:val="0"/>
          <w:numId w:val="22"/>
        </w:numPr>
      </w:pPr>
      <w:r>
        <w:t>Se ejecuta la tarea principal aplicando los filtros de contraste y sepia:</w:t>
      </w:r>
    </w:p>
    <w:p w14:paraId="07250C11" w14:textId="6FBCB114" w:rsidR="004B7B20" w:rsidRDefault="00ED7A79" w:rsidP="00ED7A79">
      <w:r>
        <w:rPr>
          <w:noProof/>
        </w:rPr>
        <w:drawing>
          <wp:inline distT="0" distB="0" distL="0" distR="0" wp14:anchorId="50D2E895" wp14:editId="353D7734">
            <wp:extent cx="5507990" cy="286321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407B" w14:textId="7A9DFC42" w:rsidR="00ED7A79" w:rsidRDefault="00ED7A79" w:rsidP="00ED7A79">
      <w:r>
        <w:rPr>
          <w:noProof/>
        </w:rPr>
        <w:drawing>
          <wp:inline distT="0" distB="0" distL="0" distR="0" wp14:anchorId="4F9A292A" wp14:editId="5B7CE810">
            <wp:extent cx="5507990" cy="2738120"/>
            <wp:effectExtent l="0" t="0" r="0" b="5080"/>
            <wp:docPr id="17" name="Imagen 1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F83C" w14:textId="3B4B66AF" w:rsidR="009C2DB7" w:rsidRDefault="00ED7A79" w:rsidP="009C2DB7">
      <w:pPr>
        <w:pStyle w:val="Ttulo1"/>
      </w:pPr>
      <w:r>
        <w:lastRenderedPageBreak/>
        <w:t>Resultados</w:t>
      </w:r>
    </w:p>
    <w:p w14:paraId="56AF290E" w14:textId="67BE6A59" w:rsidR="00FD2AF9" w:rsidRPr="00FD2AF9" w:rsidRDefault="00FD2AF9" w:rsidP="00FD2AF9">
      <w:r>
        <w:t>Se van a comparar las imágenes obtenidas en la fase 1 con las imágenes obtenidas en la fase 2.</w:t>
      </w:r>
    </w:p>
    <w:p w14:paraId="159D38F8" w14:textId="5FAB68D7" w:rsidR="00ED7A79" w:rsidRDefault="00ED7A79" w:rsidP="009C2DB7">
      <w:pPr>
        <w:pStyle w:val="Ttulo2"/>
        <w:rPr>
          <w:u w:val="single"/>
        </w:rPr>
      </w:pPr>
      <w:r w:rsidRPr="009C2DB7">
        <w:rPr>
          <w:u w:val="single"/>
        </w:rPr>
        <w:t>SIMD</w:t>
      </w:r>
    </w:p>
    <w:p w14:paraId="4DE1E9C1" w14:textId="76A2C86C" w:rsidR="009C2DB7" w:rsidRDefault="009C2DB7" w:rsidP="009C2DB7">
      <w:bookmarkStart w:id="1" w:name="_Hlk88826835"/>
      <w:r>
        <w:t xml:space="preserve">Comparamos la imagen obtenida con el programa SIMD con la del programa original </w:t>
      </w:r>
      <w:proofErr w:type="gramStart"/>
      <w:r>
        <w:t>single</w:t>
      </w:r>
      <w:proofErr w:type="gramEnd"/>
      <w:r>
        <w:t>-</w:t>
      </w:r>
      <w:proofErr w:type="spellStart"/>
      <w:r>
        <w:t>thread</w:t>
      </w:r>
      <w:proofErr w:type="spellEnd"/>
      <w:r>
        <w:t>:</w:t>
      </w:r>
    </w:p>
    <w:bookmarkEnd w:id="1"/>
    <w:p w14:paraId="5DEFD76F" w14:textId="795449E8" w:rsidR="00F86225" w:rsidRDefault="00F86225" w:rsidP="009C2DB7">
      <w:r>
        <w:rPr>
          <w:noProof/>
        </w:rPr>
        <w:drawing>
          <wp:inline distT="0" distB="0" distL="0" distR="0" wp14:anchorId="3530099F" wp14:editId="7F8DADDF">
            <wp:extent cx="5507990" cy="2846070"/>
            <wp:effectExtent l="0" t="0" r="0" b="0"/>
            <wp:docPr id="18" name="Imagen 18" descr="Un dibujo de una ciudad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 dibujo de una ciudad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39E6" w14:textId="79802AA2" w:rsidR="00F86225" w:rsidRPr="009C2DB7" w:rsidRDefault="00F86225" w:rsidP="009C2DB7">
      <w:r>
        <w:rPr>
          <w:noProof/>
        </w:rPr>
        <w:drawing>
          <wp:inline distT="0" distB="0" distL="0" distR="0" wp14:anchorId="14E17032" wp14:editId="29774E83">
            <wp:extent cx="5507990" cy="1422400"/>
            <wp:effectExtent l="0" t="0" r="0" b="635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26C8" w14:textId="524DB1A4" w:rsidR="00F86225" w:rsidRDefault="00F86225" w:rsidP="009C2DB7">
      <w:pPr>
        <w:pStyle w:val="Ttulo2"/>
        <w:rPr>
          <w:u w:val="single"/>
        </w:rPr>
      </w:pPr>
    </w:p>
    <w:p w14:paraId="09A4BDB8" w14:textId="100EE6DB" w:rsidR="00F86225" w:rsidRDefault="00F86225" w:rsidP="00F86225"/>
    <w:p w14:paraId="26BB1D14" w14:textId="7357409C" w:rsidR="00F86225" w:rsidRDefault="00F86225" w:rsidP="00F86225"/>
    <w:p w14:paraId="75569149" w14:textId="15109E06" w:rsidR="00F86225" w:rsidRDefault="00F86225" w:rsidP="00F86225"/>
    <w:p w14:paraId="398B1370" w14:textId="27757F90" w:rsidR="00F86225" w:rsidRDefault="00F86225" w:rsidP="00F86225"/>
    <w:p w14:paraId="61AB82EA" w14:textId="0BCA2F6A" w:rsidR="00F86225" w:rsidRDefault="00F86225" w:rsidP="00F86225"/>
    <w:p w14:paraId="6689B844" w14:textId="4C6F02D6" w:rsidR="00F86225" w:rsidRDefault="00F86225" w:rsidP="00F86225"/>
    <w:p w14:paraId="59CCA86D" w14:textId="77777777" w:rsidR="00F86225" w:rsidRPr="00F86225" w:rsidRDefault="00F86225" w:rsidP="00F86225"/>
    <w:p w14:paraId="0A6F7F49" w14:textId="016A17F1" w:rsidR="009C2DB7" w:rsidRDefault="009C2DB7" w:rsidP="009C2DB7">
      <w:pPr>
        <w:pStyle w:val="Ttulo2"/>
        <w:rPr>
          <w:u w:val="single"/>
        </w:rPr>
      </w:pPr>
      <w:r w:rsidRPr="009C2DB7">
        <w:rPr>
          <w:u w:val="single"/>
        </w:rPr>
        <w:lastRenderedPageBreak/>
        <w:t>multihilo</w:t>
      </w:r>
    </w:p>
    <w:p w14:paraId="2F151AA8" w14:textId="49A8B1EB" w:rsidR="00F86225" w:rsidRPr="00F86225" w:rsidRDefault="00F86225" w:rsidP="00F86225">
      <w:r>
        <w:t xml:space="preserve">Comparamos la imagen obtenida con el programa multihilo con la del programa original </w:t>
      </w:r>
      <w:proofErr w:type="gramStart"/>
      <w:r>
        <w:t>single</w:t>
      </w:r>
      <w:proofErr w:type="gramEnd"/>
      <w:r>
        <w:t>-</w:t>
      </w:r>
      <w:proofErr w:type="spellStart"/>
      <w:r>
        <w:t>thread</w:t>
      </w:r>
      <w:proofErr w:type="spellEnd"/>
      <w:r>
        <w:t>:</w:t>
      </w:r>
    </w:p>
    <w:p w14:paraId="090988FE" w14:textId="0BE04C60" w:rsidR="009C2DB7" w:rsidRDefault="00F86225" w:rsidP="009C2DB7">
      <w:r>
        <w:rPr>
          <w:noProof/>
        </w:rPr>
        <w:drawing>
          <wp:inline distT="0" distB="0" distL="0" distR="0" wp14:anchorId="169D5F80" wp14:editId="20CA4C5D">
            <wp:extent cx="5507990" cy="2846070"/>
            <wp:effectExtent l="0" t="0" r="0" b="0"/>
            <wp:docPr id="20" name="Imagen 20" descr="Un dibujo de una ciudad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 dibujo de una ciudad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C0C7" w14:textId="28DCD7B1" w:rsidR="00FD2AF9" w:rsidRPr="009C2DB7" w:rsidRDefault="00F86225" w:rsidP="009C2DB7">
      <w:r>
        <w:rPr>
          <w:noProof/>
        </w:rPr>
        <w:drawing>
          <wp:inline distT="0" distB="0" distL="0" distR="0" wp14:anchorId="3891A775" wp14:editId="7E70871F">
            <wp:extent cx="5507990" cy="1249680"/>
            <wp:effectExtent l="0" t="0" r="0" b="762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CFBD" w14:textId="122996F8" w:rsidR="00ED7A79" w:rsidRDefault="00ED7A79" w:rsidP="00ED7A79">
      <w:pPr>
        <w:rPr>
          <w:u w:val="single"/>
        </w:rPr>
      </w:pPr>
    </w:p>
    <w:p w14:paraId="165EA129" w14:textId="4759669B" w:rsidR="007E66B6" w:rsidRDefault="007E66B6" w:rsidP="007E66B6">
      <w:pPr>
        <w:pStyle w:val="Ttulo1"/>
      </w:pPr>
    </w:p>
    <w:p w14:paraId="4BC21170" w14:textId="6F23DA50" w:rsidR="007E66B6" w:rsidRDefault="007E66B6" w:rsidP="007E66B6"/>
    <w:p w14:paraId="4D7B2D17" w14:textId="097DB947" w:rsidR="007E66B6" w:rsidRDefault="007E66B6" w:rsidP="007E66B6"/>
    <w:p w14:paraId="37399E2D" w14:textId="387605D5" w:rsidR="007E66B6" w:rsidRDefault="007E66B6" w:rsidP="007E66B6"/>
    <w:p w14:paraId="22CA7BEC" w14:textId="4D00C169" w:rsidR="007E66B6" w:rsidRDefault="007E66B6" w:rsidP="007E66B6"/>
    <w:p w14:paraId="3108A739" w14:textId="3403F386" w:rsidR="007E66B6" w:rsidRDefault="007E66B6" w:rsidP="007E66B6"/>
    <w:p w14:paraId="16A22FE7" w14:textId="77777777" w:rsidR="007E66B6" w:rsidRPr="007E66B6" w:rsidRDefault="007E66B6" w:rsidP="007E66B6"/>
    <w:p w14:paraId="6091610A" w14:textId="7CE5C90B" w:rsidR="007E66B6" w:rsidRDefault="007E66B6" w:rsidP="007E66B6">
      <w:pPr>
        <w:pStyle w:val="Ttulo1"/>
      </w:pPr>
      <w:r>
        <w:lastRenderedPageBreak/>
        <w:t>Mediciones</w:t>
      </w:r>
    </w:p>
    <w:p w14:paraId="46DC2344" w14:textId="7A9CA719" w:rsidR="007E66B6" w:rsidRDefault="007E66B6" w:rsidP="007E66B6">
      <w:r>
        <w:t xml:space="preserve">Se han realizado 20 mediciones en total: 10 con el programa SIMD y 10 con el programa multihilo. A continuación, se muestra el fichero </w:t>
      </w:r>
      <w:proofErr w:type="spellStart"/>
      <w:r>
        <w:t>cpuinfo</w:t>
      </w:r>
      <w:proofErr w:type="spellEnd"/>
      <w:r>
        <w:t>, que muestra la información del equipo empleado en las mediciones:</w:t>
      </w:r>
    </w:p>
    <w:p w14:paraId="66C3694F" w14:textId="2F333A48" w:rsidR="007E66B6" w:rsidRDefault="007E66B6" w:rsidP="007E66B6">
      <w:r>
        <w:rPr>
          <w:noProof/>
        </w:rPr>
        <w:drawing>
          <wp:inline distT="0" distB="0" distL="0" distR="0" wp14:anchorId="6AA4445A" wp14:editId="3ADF1852">
            <wp:extent cx="5349367" cy="3105150"/>
            <wp:effectExtent l="0" t="0" r="3810" b="0"/>
            <wp:docPr id="13" name="Imagen 13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arta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6407" cy="312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AC1A" w14:textId="2B5BFEB4" w:rsidR="007E66B6" w:rsidRDefault="007E66B6" w:rsidP="007E66B6">
      <w:r>
        <w:rPr>
          <w:noProof/>
        </w:rPr>
        <w:drawing>
          <wp:inline distT="0" distB="0" distL="0" distR="0" wp14:anchorId="0D66366F" wp14:editId="74FDB623">
            <wp:extent cx="5507990" cy="3193415"/>
            <wp:effectExtent l="0" t="0" r="0" b="6985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1975" w14:textId="250AEBE9" w:rsidR="007E66B6" w:rsidRDefault="007E66B6" w:rsidP="007E66B6">
      <w:r>
        <w:rPr>
          <w:noProof/>
        </w:rPr>
        <w:lastRenderedPageBreak/>
        <w:drawing>
          <wp:inline distT="0" distB="0" distL="0" distR="0" wp14:anchorId="557369C7" wp14:editId="1759E729">
            <wp:extent cx="5507990" cy="3121660"/>
            <wp:effectExtent l="0" t="0" r="0" b="2540"/>
            <wp:docPr id="23" name="Imagen 23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arta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207D" w14:textId="731E9C92" w:rsidR="007E66B6" w:rsidRDefault="007E66B6" w:rsidP="007E66B6">
      <w:r>
        <w:rPr>
          <w:noProof/>
        </w:rPr>
        <w:drawing>
          <wp:inline distT="0" distB="0" distL="0" distR="0" wp14:anchorId="692E6A9E" wp14:editId="3C4BB6A5">
            <wp:extent cx="5507990" cy="3119755"/>
            <wp:effectExtent l="0" t="0" r="0" b="4445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8299" w14:textId="41145546" w:rsidR="007E66B6" w:rsidRDefault="007E66B6" w:rsidP="007E66B6">
      <w:r>
        <w:rPr>
          <w:noProof/>
        </w:rPr>
        <w:drawing>
          <wp:inline distT="0" distB="0" distL="0" distR="0" wp14:anchorId="7D97C28E" wp14:editId="3501B4EB">
            <wp:extent cx="5507990" cy="1853565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068C" w14:textId="77777777" w:rsidR="007E66B6" w:rsidRDefault="007E66B6" w:rsidP="007E66B6">
      <w:r>
        <w:lastRenderedPageBreak/>
        <w:t xml:space="preserve">La máquina virtual sobre la cual se realizan la toma de tiempos tiene una CPU con 6 núcleos y una memoria de 4096 MB. </w:t>
      </w:r>
    </w:p>
    <w:p w14:paraId="4418399E" w14:textId="25A853CB" w:rsidR="007E66B6" w:rsidRDefault="007E66B6" w:rsidP="007E66B6">
      <w:r>
        <w:rPr>
          <w:noProof/>
        </w:rPr>
        <w:drawing>
          <wp:inline distT="0" distB="0" distL="0" distR="0" wp14:anchorId="680FDA91" wp14:editId="4340ECCE">
            <wp:extent cx="3724275" cy="1762125"/>
            <wp:effectExtent l="0" t="0" r="9525" b="952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6205" w14:textId="1FDE8591" w:rsidR="007E66B6" w:rsidRDefault="007E66B6" w:rsidP="007E66B6">
      <w:pPr>
        <w:pStyle w:val="Ttulo2"/>
        <w:rPr>
          <w:u w:val="single"/>
        </w:rPr>
      </w:pPr>
      <w:r w:rsidRPr="007E66B6">
        <w:rPr>
          <w:u w:val="single"/>
        </w:rPr>
        <w:t>SIMD</w:t>
      </w:r>
    </w:p>
    <w:p w14:paraId="220E573C" w14:textId="77777777" w:rsidR="007E66B6" w:rsidRDefault="007E66B6" w:rsidP="007E66B6">
      <w:pPr>
        <w:pStyle w:val="Descripcin"/>
        <w:keepNext/>
      </w:pPr>
      <w:r>
        <w:t>Tabla de mediciones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6"/>
        <w:gridCol w:w="866"/>
        <w:gridCol w:w="866"/>
        <w:gridCol w:w="866"/>
        <w:gridCol w:w="866"/>
        <w:gridCol w:w="866"/>
        <w:gridCol w:w="867"/>
        <w:gridCol w:w="867"/>
        <w:gridCol w:w="867"/>
        <w:gridCol w:w="867"/>
      </w:tblGrid>
      <w:tr w:rsidR="007E66B6" w14:paraId="4D74046B" w14:textId="77777777" w:rsidTr="00766180">
        <w:tc>
          <w:tcPr>
            <w:tcW w:w="866" w:type="dxa"/>
            <w:shd w:val="clear" w:color="auto" w:fill="FFEAC0" w:themeFill="accent4" w:themeFillTint="33"/>
          </w:tcPr>
          <w:p w14:paraId="1B356560" w14:textId="77777777" w:rsidR="007E66B6" w:rsidRDefault="007E66B6" w:rsidP="00766180">
            <w:pPr>
              <w:jc w:val="center"/>
            </w:pPr>
            <w:r>
              <w:t>T1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6A7EDFC6" w14:textId="77777777" w:rsidR="007E66B6" w:rsidRDefault="007E66B6" w:rsidP="00766180">
            <w:pPr>
              <w:jc w:val="center"/>
            </w:pPr>
            <w:r>
              <w:t>T2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205BAF36" w14:textId="77777777" w:rsidR="007E66B6" w:rsidRDefault="007E66B6" w:rsidP="00766180">
            <w:pPr>
              <w:jc w:val="center"/>
            </w:pPr>
            <w:r>
              <w:t>T3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785D5CE4" w14:textId="77777777" w:rsidR="007E66B6" w:rsidRDefault="007E66B6" w:rsidP="00766180">
            <w:pPr>
              <w:jc w:val="center"/>
            </w:pPr>
            <w:r>
              <w:t>T4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30C19276" w14:textId="77777777" w:rsidR="007E66B6" w:rsidRDefault="007E66B6" w:rsidP="00766180">
            <w:pPr>
              <w:jc w:val="center"/>
            </w:pPr>
            <w:r>
              <w:t>T5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0D1C879F" w14:textId="77777777" w:rsidR="007E66B6" w:rsidRDefault="007E66B6" w:rsidP="00766180">
            <w:pPr>
              <w:jc w:val="center"/>
            </w:pPr>
            <w:r>
              <w:t>T6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1A8B8E92" w14:textId="77777777" w:rsidR="007E66B6" w:rsidRDefault="007E66B6" w:rsidP="00766180">
            <w:pPr>
              <w:jc w:val="center"/>
            </w:pPr>
            <w:r>
              <w:t>T7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76E9262A" w14:textId="77777777" w:rsidR="007E66B6" w:rsidRDefault="007E66B6" w:rsidP="00766180">
            <w:pPr>
              <w:jc w:val="center"/>
            </w:pPr>
            <w:r>
              <w:t>T8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696A2320" w14:textId="77777777" w:rsidR="007E66B6" w:rsidRDefault="007E66B6" w:rsidP="00766180">
            <w:pPr>
              <w:jc w:val="center"/>
            </w:pPr>
            <w:r>
              <w:t>T9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27D264DC" w14:textId="77777777" w:rsidR="007E66B6" w:rsidRDefault="007E66B6" w:rsidP="00766180">
            <w:pPr>
              <w:jc w:val="center"/>
            </w:pPr>
            <w:r>
              <w:t>T10</w:t>
            </w:r>
          </w:p>
        </w:tc>
      </w:tr>
      <w:tr w:rsidR="007E66B6" w14:paraId="5C91F9FF" w14:textId="77777777" w:rsidTr="007E66B6">
        <w:trPr>
          <w:trHeight w:val="343"/>
        </w:trPr>
        <w:tc>
          <w:tcPr>
            <w:tcW w:w="866" w:type="dxa"/>
          </w:tcPr>
          <w:p w14:paraId="76DA550F" w14:textId="6BD95B4D" w:rsidR="007E66B6" w:rsidRDefault="007E66B6" w:rsidP="007E66B6">
            <w:pPr>
              <w:jc w:val="center"/>
            </w:pPr>
            <w:r w:rsidRPr="00AA0FBD">
              <w:t>4.99</w:t>
            </w:r>
          </w:p>
        </w:tc>
        <w:tc>
          <w:tcPr>
            <w:tcW w:w="866" w:type="dxa"/>
          </w:tcPr>
          <w:p w14:paraId="30FE18A3" w14:textId="1596F75C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6" w:type="dxa"/>
          </w:tcPr>
          <w:p w14:paraId="1F03E62E" w14:textId="12B4A8C2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6" w:type="dxa"/>
          </w:tcPr>
          <w:p w14:paraId="73A238B1" w14:textId="13090C00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9</w:t>
            </w:r>
          </w:p>
        </w:tc>
        <w:tc>
          <w:tcPr>
            <w:tcW w:w="866" w:type="dxa"/>
          </w:tcPr>
          <w:p w14:paraId="3165D12B" w14:textId="64617735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6" w:type="dxa"/>
          </w:tcPr>
          <w:p w14:paraId="2A1623A2" w14:textId="18DC18F8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7" w:type="dxa"/>
          </w:tcPr>
          <w:p w14:paraId="2E61BC7E" w14:textId="4CEB3B57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7</w:t>
            </w:r>
          </w:p>
        </w:tc>
        <w:tc>
          <w:tcPr>
            <w:tcW w:w="867" w:type="dxa"/>
          </w:tcPr>
          <w:p w14:paraId="768901EA" w14:textId="6157BB7D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  <w:tc>
          <w:tcPr>
            <w:tcW w:w="867" w:type="dxa"/>
          </w:tcPr>
          <w:p w14:paraId="011B6D8A" w14:textId="643F8D5E" w:rsidR="007E66B6" w:rsidRDefault="007E66B6" w:rsidP="007E66B6">
            <w:pPr>
              <w:jc w:val="center"/>
            </w:pPr>
            <w:r w:rsidRPr="00AA0FBD">
              <w:t>4.99</w:t>
            </w:r>
          </w:p>
        </w:tc>
        <w:tc>
          <w:tcPr>
            <w:tcW w:w="867" w:type="dxa"/>
          </w:tcPr>
          <w:p w14:paraId="1446009B" w14:textId="5DE9198F" w:rsidR="007E66B6" w:rsidRDefault="007E66B6" w:rsidP="007E66B6">
            <w:pPr>
              <w:jc w:val="center"/>
            </w:pPr>
            <w:r w:rsidRPr="00AA0FBD">
              <w:t>4.9</w:t>
            </w:r>
            <w:r w:rsidR="00BD3935">
              <w:t>8</w:t>
            </w:r>
          </w:p>
        </w:tc>
      </w:tr>
    </w:tbl>
    <w:p w14:paraId="19B5338F" w14:textId="77777777" w:rsidR="00BD3935" w:rsidRPr="00E47D95" w:rsidRDefault="00BD3935" w:rsidP="00BD3935">
      <w:pPr>
        <w:rPr>
          <w:u w:val="single"/>
        </w:rPr>
      </w:pPr>
      <w:r>
        <w:t>Con los tiempos anteriores se obtienen los siguientes datos:</w:t>
      </w:r>
    </w:p>
    <w:p w14:paraId="5787B1DE" w14:textId="77777777" w:rsidR="00BD3935" w:rsidRDefault="00BD3935" w:rsidP="00BD3935">
      <w:pPr>
        <w:pStyle w:val="Descripcin"/>
        <w:keepNext/>
      </w:pPr>
      <w:r>
        <w:t>Tabla de resultados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66"/>
        <w:gridCol w:w="2166"/>
        <w:gridCol w:w="1071"/>
      </w:tblGrid>
      <w:tr w:rsidR="00BD3935" w14:paraId="534023B6" w14:textId="77777777" w:rsidTr="004363AD">
        <w:tc>
          <w:tcPr>
            <w:tcW w:w="4332" w:type="dxa"/>
            <w:gridSpan w:val="2"/>
            <w:shd w:val="clear" w:color="auto" w:fill="FFEAC0" w:themeFill="accent4" w:themeFillTint="33"/>
          </w:tcPr>
          <w:p w14:paraId="0BBF75FB" w14:textId="77777777" w:rsidR="00BD3935" w:rsidRDefault="00BD3935" w:rsidP="00766180">
            <w:r>
              <w:t>Media</w:t>
            </w:r>
          </w:p>
        </w:tc>
        <w:tc>
          <w:tcPr>
            <w:tcW w:w="1071" w:type="dxa"/>
          </w:tcPr>
          <w:p w14:paraId="4B1DD9FA" w14:textId="206B6790" w:rsidR="00BD3935" w:rsidRDefault="00BD3935" w:rsidP="00766180">
            <w:r>
              <w:t>4,982 s</w:t>
            </w:r>
          </w:p>
        </w:tc>
      </w:tr>
      <w:tr w:rsidR="00BD3935" w14:paraId="3464DAA1" w14:textId="77777777" w:rsidTr="004363AD">
        <w:tc>
          <w:tcPr>
            <w:tcW w:w="4332" w:type="dxa"/>
            <w:gridSpan w:val="2"/>
            <w:shd w:val="clear" w:color="auto" w:fill="FFEAC0" w:themeFill="accent4" w:themeFillTint="33"/>
          </w:tcPr>
          <w:p w14:paraId="5EA6D96D" w14:textId="77777777" w:rsidR="00BD3935" w:rsidRDefault="00BD3935" w:rsidP="00766180">
            <w:proofErr w:type="spellStart"/>
            <w:r>
              <w:t>Desv</w:t>
            </w:r>
            <w:proofErr w:type="spellEnd"/>
            <w:r>
              <w:t>. Tip.</w:t>
            </w:r>
          </w:p>
        </w:tc>
        <w:tc>
          <w:tcPr>
            <w:tcW w:w="1071" w:type="dxa"/>
          </w:tcPr>
          <w:p w14:paraId="41F02268" w14:textId="4A50072B" w:rsidR="00BD3935" w:rsidRDefault="00BD3935" w:rsidP="00766180">
            <w:r>
              <w:t>0</w:t>
            </w:r>
            <w:r w:rsidR="00641E88">
              <w:t>,006324</w:t>
            </w:r>
          </w:p>
        </w:tc>
      </w:tr>
      <w:tr w:rsidR="00BD3935" w14:paraId="3FBADB45" w14:textId="77777777" w:rsidTr="004363AD">
        <w:tc>
          <w:tcPr>
            <w:tcW w:w="2166" w:type="dxa"/>
            <w:vMerge w:val="restart"/>
            <w:shd w:val="clear" w:color="auto" w:fill="FFEAC0" w:themeFill="accent4" w:themeFillTint="33"/>
          </w:tcPr>
          <w:p w14:paraId="1C242D14" w14:textId="77777777" w:rsidR="00BD3935" w:rsidRDefault="00BD3935" w:rsidP="00766180">
            <w:proofErr w:type="spellStart"/>
            <w:r>
              <w:t>Int</w:t>
            </w:r>
            <w:proofErr w:type="spellEnd"/>
            <w:r>
              <w:t>. Confianza</w:t>
            </w:r>
          </w:p>
        </w:tc>
        <w:tc>
          <w:tcPr>
            <w:tcW w:w="2166" w:type="dxa"/>
            <w:shd w:val="clear" w:color="auto" w:fill="FFEAC0" w:themeFill="accent4" w:themeFillTint="33"/>
          </w:tcPr>
          <w:p w14:paraId="32E222E5" w14:textId="77777777" w:rsidR="00BD3935" w:rsidRDefault="00BD3935" w:rsidP="00766180">
            <w:r>
              <w:t>Superior</w:t>
            </w:r>
          </w:p>
        </w:tc>
        <w:tc>
          <w:tcPr>
            <w:tcW w:w="1071" w:type="dxa"/>
          </w:tcPr>
          <w:p w14:paraId="286181BC" w14:textId="2FCE9D1C" w:rsidR="00BD3935" w:rsidRDefault="00641E88" w:rsidP="00766180">
            <w:r>
              <w:t>4,987</w:t>
            </w:r>
            <w:r w:rsidR="00BD3935">
              <w:t xml:space="preserve"> s</w:t>
            </w:r>
          </w:p>
        </w:tc>
      </w:tr>
      <w:tr w:rsidR="00BD3935" w14:paraId="5F327D87" w14:textId="77777777" w:rsidTr="004363AD">
        <w:trPr>
          <w:trHeight w:val="333"/>
        </w:trPr>
        <w:tc>
          <w:tcPr>
            <w:tcW w:w="2166" w:type="dxa"/>
            <w:vMerge/>
            <w:shd w:val="clear" w:color="auto" w:fill="FFEAC0" w:themeFill="accent4" w:themeFillTint="33"/>
          </w:tcPr>
          <w:p w14:paraId="7E7AB4F6" w14:textId="77777777" w:rsidR="00BD3935" w:rsidRDefault="00BD3935" w:rsidP="00766180"/>
        </w:tc>
        <w:tc>
          <w:tcPr>
            <w:tcW w:w="2166" w:type="dxa"/>
            <w:shd w:val="clear" w:color="auto" w:fill="FFEAC0" w:themeFill="accent4" w:themeFillTint="33"/>
          </w:tcPr>
          <w:p w14:paraId="447D4BD6" w14:textId="77777777" w:rsidR="00BD3935" w:rsidRDefault="00BD3935" w:rsidP="00766180">
            <w:r>
              <w:t>Inferior</w:t>
            </w:r>
          </w:p>
        </w:tc>
        <w:tc>
          <w:tcPr>
            <w:tcW w:w="1071" w:type="dxa"/>
          </w:tcPr>
          <w:p w14:paraId="15D31DFF" w14:textId="3F225D68" w:rsidR="00BD3935" w:rsidRDefault="00641E88" w:rsidP="00766180">
            <w:r>
              <w:t>4,977</w:t>
            </w:r>
            <w:r w:rsidR="00BD3935">
              <w:t xml:space="preserve"> s</w:t>
            </w:r>
          </w:p>
        </w:tc>
      </w:tr>
      <w:tr w:rsidR="004363AD" w14:paraId="052AF6F0" w14:textId="77777777" w:rsidTr="004363AD">
        <w:tc>
          <w:tcPr>
            <w:tcW w:w="4332" w:type="dxa"/>
            <w:gridSpan w:val="2"/>
            <w:shd w:val="clear" w:color="auto" w:fill="FFEAC0" w:themeFill="accent4" w:themeFillTint="33"/>
          </w:tcPr>
          <w:p w14:paraId="5CB10B85" w14:textId="2F7C4E03" w:rsidR="004363AD" w:rsidRDefault="004363AD" w:rsidP="00766180">
            <w:r>
              <w:t>Aceleración</w:t>
            </w:r>
          </w:p>
        </w:tc>
        <w:tc>
          <w:tcPr>
            <w:tcW w:w="1071" w:type="dxa"/>
          </w:tcPr>
          <w:p w14:paraId="0F13C9A2" w14:textId="58B5D1CE" w:rsidR="004363AD" w:rsidRDefault="004363AD" w:rsidP="00766180">
            <w:r>
              <w:t>1,617</w:t>
            </w:r>
          </w:p>
        </w:tc>
      </w:tr>
    </w:tbl>
    <w:p w14:paraId="7FF78A67" w14:textId="77777777" w:rsidR="00641E88" w:rsidRDefault="00641E88" w:rsidP="007E66B6">
      <w:pPr>
        <w:rPr>
          <w:u w:val="single"/>
        </w:rPr>
      </w:pPr>
    </w:p>
    <w:p w14:paraId="36B6C765" w14:textId="6E4FA19A" w:rsidR="007E66B6" w:rsidRDefault="00641E88" w:rsidP="007E66B6">
      <w:pPr>
        <w:rPr>
          <w:u w:val="single"/>
        </w:rPr>
      </w:pPr>
      <w:r w:rsidRPr="00641E88">
        <w:rPr>
          <w:u w:val="single"/>
        </w:rPr>
        <w:t>MULTIHILO</w:t>
      </w:r>
    </w:p>
    <w:p w14:paraId="352D2AAA" w14:textId="77777777" w:rsidR="00641E88" w:rsidRDefault="00641E88" w:rsidP="00641E88">
      <w:pPr>
        <w:pStyle w:val="Descripcin"/>
        <w:keepNext/>
      </w:pPr>
      <w:r>
        <w:t>Tabla de mediciones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6"/>
        <w:gridCol w:w="866"/>
        <w:gridCol w:w="866"/>
        <w:gridCol w:w="866"/>
        <w:gridCol w:w="866"/>
        <w:gridCol w:w="866"/>
        <w:gridCol w:w="867"/>
        <w:gridCol w:w="867"/>
        <w:gridCol w:w="867"/>
        <w:gridCol w:w="867"/>
      </w:tblGrid>
      <w:tr w:rsidR="00641E88" w14:paraId="2BBAB443" w14:textId="77777777" w:rsidTr="00766180">
        <w:tc>
          <w:tcPr>
            <w:tcW w:w="866" w:type="dxa"/>
            <w:shd w:val="clear" w:color="auto" w:fill="FFEAC0" w:themeFill="accent4" w:themeFillTint="33"/>
          </w:tcPr>
          <w:p w14:paraId="20CA9AB2" w14:textId="77777777" w:rsidR="00641E88" w:rsidRDefault="00641E88" w:rsidP="00766180">
            <w:pPr>
              <w:jc w:val="center"/>
            </w:pPr>
            <w:r>
              <w:t>T1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179D5776" w14:textId="77777777" w:rsidR="00641E88" w:rsidRDefault="00641E88" w:rsidP="00766180">
            <w:pPr>
              <w:jc w:val="center"/>
            </w:pPr>
            <w:r>
              <w:t>T2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0A311792" w14:textId="77777777" w:rsidR="00641E88" w:rsidRDefault="00641E88" w:rsidP="00766180">
            <w:pPr>
              <w:jc w:val="center"/>
            </w:pPr>
            <w:r>
              <w:t>T3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1861FD61" w14:textId="77777777" w:rsidR="00641E88" w:rsidRDefault="00641E88" w:rsidP="00766180">
            <w:pPr>
              <w:jc w:val="center"/>
            </w:pPr>
            <w:r>
              <w:t>T4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024234B4" w14:textId="77777777" w:rsidR="00641E88" w:rsidRDefault="00641E88" w:rsidP="00766180">
            <w:pPr>
              <w:jc w:val="center"/>
            </w:pPr>
            <w:r>
              <w:t>T5</w:t>
            </w:r>
          </w:p>
        </w:tc>
        <w:tc>
          <w:tcPr>
            <w:tcW w:w="866" w:type="dxa"/>
            <w:shd w:val="clear" w:color="auto" w:fill="FFEAC0" w:themeFill="accent4" w:themeFillTint="33"/>
          </w:tcPr>
          <w:p w14:paraId="40EC954A" w14:textId="77777777" w:rsidR="00641E88" w:rsidRDefault="00641E88" w:rsidP="00766180">
            <w:pPr>
              <w:jc w:val="center"/>
            </w:pPr>
            <w:r>
              <w:t>T6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4F27FEB1" w14:textId="77777777" w:rsidR="00641E88" w:rsidRDefault="00641E88" w:rsidP="00766180">
            <w:pPr>
              <w:jc w:val="center"/>
            </w:pPr>
            <w:r>
              <w:t>T7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4C62AFBB" w14:textId="77777777" w:rsidR="00641E88" w:rsidRDefault="00641E88" w:rsidP="00766180">
            <w:pPr>
              <w:jc w:val="center"/>
            </w:pPr>
            <w:r>
              <w:t>T8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00FC7433" w14:textId="77777777" w:rsidR="00641E88" w:rsidRDefault="00641E88" w:rsidP="00766180">
            <w:pPr>
              <w:jc w:val="center"/>
            </w:pPr>
            <w:r>
              <w:t>T9</w:t>
            </w:r>
          </w:p>
        </w:tc>
        <w:tc>
          <w:tcPr>
            <w:tcW w:w="867" w:type="dxa"/>
            <w:shd w:val="clear" w:color="auto" w:fill="FFEAC0" w:themeFill="accent4" w:themeFillTint="33"/>
          </w:tcPr>
          <w:p w14:paraId="70028524" w14:textId="77777777" w:rsidR="00641E88" w:rsidRDefault="00641E88" w:rsidP="00766180">
            <w:pPr>
              <w:jc w:val="center"/>
            </w:pPr>
            <w:r>
              <w:t>T10</w:t>
            </w:r>
          </w:p>
        </w:tc>
      </w:tr>
      <w:tr w:rsidR="00641E88" w14:paraId="392F3B23" w14:textId="77777777" w:rsidTr="00766180">
        <w:trPr>
          <w:trHeight w:val="343"/>
        </w:trPr>
        <w:tc>
          <w:tcPr>
            <w:tcW w:w="866" w:type="dxa"/>
          </w:tcPr>
          <w:p w14:paraId="34A228DC" w14:textId="630C31BA" w:rsidR="00641E88" w:rsidRDefault="00641E88" w:rsidP="00641E88">
            <w:pPr>
              <w:jc w:val="center"/>
            </w:pPr>
            <w:r w:rsidRPr="00CC0158">
              <w:t>1.78</w:t>
            </w:r>
          </w:p>
        </w:tc>
        <w:tc>
          <w:tcPr>
            <w:tcW w:w="866" w:type="dxa"/>
          </w:tcPr>
          <w:p w14:paraId="4C065471" w14:textId="6AA1CDFD" w:rsidR="00641E88" w:rsidRDefault="00641E88" w:rsidP="00641E88">
            <w:pPr>
              <w:jc w:val="center"/>
            </w:pPr>
            <w:r w:rsidRPr="00CC0158">
              <w:t>1.7</w:t>
            </w:r>
            <w:r>
              <w:t>3</w:t>
            </w:r>
          </w:p>
        </w:tc>
        <w:tc>
          <w:tcPr>
            <w:tcW w:w="866" w:type="dxa"/>
          </w:tcPr>
          <w:p w14:paraId="29E248B2" w14:textId="2C083D33" w:rsidR="00641E88" w:rsidRDefault="00641E88" w:rsidP="00641E88">
            <w:pPr>
              <w:jc w:val="center"/>
            </w:pPr>
            <w:r w:rsidRPr="00CC0158">
              <w:t>1.7</w:t>
            </w:r>
            <w:r>
              <w:t>5</w:t>
            </w:r>
          </w:p>
        </w:tc>
        <w:tc>
          <w:tcPr>
            <w:tcW w:w="866" w:type="dxa"/>
          </w:tcPr>
          <w:p w14:paraId="690B9FBD" w14:textId="11E11CF5" w:rsidR="00641E88" w:rsidRDefault="00641E88" w:rsidP="00641E88">
            <w:pPr>
              <w:jc w:val="center"/>
            </w:pPr>
            <w:r w:rsidRPr="00CC0158">
              <w:t>1.</w:t>
            </w:r>
            <w:r>
              <w:t>84</w:t>
            </w:r>
          </w:p>
        </w:tc>
        <w:tc>
          <w:tcPr>
            <w:tcW w:w="866" w:type="dxa"/>
          </w:tcPr>
          <w:p w14:paraId="7DFC1602" w14:textId="2C8CB4BA" w:rsidR="00641E88" w:rsidRDefault="00641E88" w:rsidP="00641E88">
            <w:pPr>
              <w:jc w:val="center"/>
            </w:pPr>
            <w:r w:rsidRPr="00CC0158">
              <w:t>1.</w:t>
            </w:r>
            <w:r>
              <w:t>75</w:t>
            </w:r>
          </w:p>
        </w:tc>
        <w:tc>
          <w:tcPr>
            <w:tcW w:w="866" w:type="dxa"/>
          </w:tcPr>
          <w:p w14:paraId="4AE550B3" w14:textId="2745EA29" w:rsidR="00641E88" w:rsidRDefault="00641E88" w:rsidP="00641E88">
            <w:pPr>
              <w:jc w:val="center"/>
            </w:pPr>
            <w:r w:rsidRPr="00CC0158">
              <w:t>1.7</w:t>
            </w:r>
            <w:r>
              <w:t>4</w:t>
            </w:r>
          </w:p>
        </w:tc>
        <w:tc>
          <w:tcPr>
            <w:tcW w:w="867" w:type="dxa"/>
          </w:tcPr>
          <w:p w14:paraId="5A55B42C" w14:textId="4A507627" w:rsidR="00641E88" w:rsidRDefault="00641E88" w:rsidP="00641E88">
            <w:pPr>
              <w:jc w:val="center"/>
            </w:pPr>
            <w:r w:rsidRPr="00CC0158">
              <w:t>1.7</w:t>
            </w:r>
            <w:r>
              <w:t>3</w:t>
            </w:r>
          </w:p>
        </w:tc>
        <w:tc>
          <w:tcPr>
            <w:tcW w:w="867" w:type="dxa"/>
          </w:tcPr>
          <w:p w14:paraId="24EDF153" w14:textId="01FE895C" w:rsidR="00641E88" w:rsidRDefault="00641E88" w:rsidP="00641E88">
            <w:pPr>
              <w:jc w:val="center"/>
            </w:pPr>
            <w:r w:rsidRPr="00CC0158">
              <w:t>1.7</w:t>
            </w:r>
            <w:r>
              <w:t>4</w:t>
            </w:r>
          </w:p>
        </w:tc>
        <w:tc>
          <w:tcPr>
            <w:tcW w:w="867" w:type="dxa"/>
          </w:tcPr>
          <w:p w14:paraId="574FC1DC" w14:textId="140CD38D" w:rsidR="00641E88" w:rsidRDefault="00641E88" w:rsidP="00641E88">
            <w:pPr>
              <w:jc w:val="center"/>
            </w:pPr>
            <w:r w:rsidRPr="00CC0158">
              <w:t>1.7</w:t>
            </w:r>
            <w:r>
              <w:t>4</w:t>
            </w:r>
          </w:p>
        </w:tc>
        <w:tc>
          <w:tcPr>
            <w:tcW w:w="867" w:type="dxa"/>
          </w:tcPr>
          <w:p w14:paraId="29CD046B" w14:textId="22826882" w:rsidR="00641E88" w:rsidRDefault="00641E88" w:rsidP="00641E88">
            <w:pPr>
              <w:jc w:val="center"/>
            </w:pPr>
            <w:r w:rsidRPr="00CC0158">
              <w:t>1.7</w:t>
            </w:r>
            <w:r>
              <w:t>4</w:t>
            </w:r>
          </w:p>
        </w:tc>
      </w:tr>
    </w:tbl>
    <w:p w14:paraId="63FC8561" w14:textId="77777777" w:rsidR="00641E88" w:rsidRPr="00E47D95" w:rsidRDefault="00641E88" w:rsidP="00641E88">
      <w:pPr>
        <w:rPr>
          <w:u w:val="single"/>
        </w:rPr>
      </w:pPr>
      <w:r>
        <w:t>Con los tiempos anteriores se obtienen los siguientes datos:</w:t>
      </w:r>
    </w:p>
    <w:p w14:paraId="6995C802" w14:textId="77777777" w:rsidR="00641E88" w:rsidRDefault="00641E88" w:rsidP="00641E88">
      <w:pPr>
        <w:pStyle w:val="Descripcin"/>
        <w:keepNext/>
      </w:pPr>
      <w:r>
        <w:t>Tabla de resultados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66"/>
        <w:gridCol w:w="2166"/>
        <w:gridCol w:w="1050"/>
      </w:tblGrid>
      <w:tr w:rsidR="00641E88" w14:paraId="2490B5EE" w14:textId="77777777" w:rsidTr="00766180">
        <w:tc>
          <w:tcPr>
            <w:tcW w:w="4332" w:type="dxa"/>
            <w:gridSpan w:val="2"/>
            <w:shd w:val="clear" w:color="auto" w:fill="FFEAC0" w:themeFill="accent4" w:themeFillTint="33"/>
          </w:tcPr>
          <w:p w14:paraId="3226D28A" w14:textId="77777777" w:rsidR="00641E88" w:rsidRDefault="00641E88" w:rsidP="00766180">
            <w:r>
              <w:t>Media</w:t>
            </w:r>
          </w:p>
        </w:tc>
        <w:tc>
          <w:tcPr>
            <w:tcW w:w="1050" w:type="dxa"/>
          </w:tcPr>
          <w:p w14:paraId="1667BB7F" w14:textId="6295BD24" w:rsidR="00641E88" w:rsidRDefault="00641E88" w:rsidP="00766180">
            <w:r>
              <w:t>1,754 s</w:t>
            </w:r>
          </w:p>
        </w:tc>
      </w:tr>
      <w:tr w:rsidR="00641E88" w14:paraId="7FB58748" w14:textId="77777777" w:rsidTr="00766180">
        <w:tc>
          <w:tcPr>
            <w:tcW w:w="4332" w:type="dxa"/>
            <w:gridSpan w:val="2"/>
            <w:shd w:val="clear" w:color="auto" w:fill="FFEAC0" w:themeFill="accent4" w:themeFillTint="33"/>
          </w:tcPr>
          <w:p w14:paraId="5EA0272D" w14:textId="77777777" w:rsidR="00641E88" w:rsidRDefault="00641E88" w:rsidP="00766180">
            <w:proofErr w:type="spellStart"/>
            <w:r>
              <w:t>Desv</w:t>
            </w:r>
            <w:proofErr w:type="spellEnd"/>
            <w:r>
              <w:t>. Tip.</w:t>
            </w:r>
          </w:p>
        </w:tc>
        <w:tc>
          <w:tcPr>
            <w:tcW w:w="1050" w:type="dxa"/>
          </w:tcPr>
          <w:p w14:paraId="410BE0A2" w14:textId="7A339D90" w:rsidR="00641E88" w:rsidRDefault="00641E88" w:rsidP="00766180">
            <w:r>
              <w:t>0,0334</w:t>
            </w:r>
          </w:p>
        </w:tc>
      </w:tr>
      <w:tr w:rsidR="00641E88" w14:paraId="14C35267" w14:textId="77777777" w:rsidTr="00766180">
        <w:tc>
          <w:tcPr>
            <w:tcW w:w="2166" w:type="dxa"/>
            <w:vMerge w:val="restart"/>
            <w:shd w:val="clear" w:color="auto" w:fill="FFEAC0" w:themeFill="accent4" w:themeFillTint="33"/>
          </w:tcPr>
          <w:p w14:paraId="7213CC97" w14:textId="77777777" w:rsidR="00641E88" w:rsidRDefault="00641E88" w:rsidP="00766180">
            <w:proofErr w:type="spellStart"/>
            <w:r>
              <w:t>Int</w:t>
            </w:r>
            <w:proofErr w:type="spellEnd"/>
            <w:r>
              <w:t>. Confianza</w:t>
            </w:r>
          </w:p>
        </w:tc>
        <w:tc>
          <w:tcPr>
            <w:tcW w:w="2166" w:type="dxa"/>
            <w:shd w:val="clear" w:color="auto" w:fill="FFEAC0" w:themeFill="accent4" w:themeFillTint="33"/>
          </w:tcPr>
          <w:p w14:paraId="7C9CAB5F" w14:textId="77777777" w:rsidR="00641E88" w:rsidRDefault="00641E88" w:rsidP="00766180">
            <w:r>
              <w:t>Superior</w:t>
            </w:r>
          </w:p>
        </w:tc>
        <w:tc>
          <w:tcPr>
            <w:tcW w:w="1050" w:type="dxa"/>
          </w:tcPr>
          <w:p w14:paraId="216758B8" w14:textId="0CB65414" w:rsidR="00641E88" w:rsidRDefault="004363AD" w:rsidP="00766180">
            <w:r>
              <w:t>1,777</w:t>
            </w:r>
            <w:r w:rsidR="00641E88">
              <w:t xml:space="preserve"> s</w:t>
            </w:r>
          </w:p>
        </w:tc>
      </w:tr>
      <w:tr w:rsidR="00641E88" w:rsidRPr="004363AD" w14:paraId="356EA489" w14:textId="77777777" w:rsidTr="00766180">
        <w:tc>
          <w:tcPr>
            <w:tcW w:w="2166" w:type="dxa"/>
            <w:vMerge/>
            <w:shd w:val="clear" w:color="auto" w:fill="FFEAC0" w:themeFill="accent4" w:themeFillTint="33"/>
          </w:tcPr>
          <w:p w14:paraId="243CFECE" w14:textId="77777777" w:rsidR="00641E88" w:rsidRDefault="00641E88" w:rsidP="00766180"/>
        </w:tc>
        <w:tc>
          <w:tcPr>
            <w:tcW w:w="2166" w:type="dxa"/>
            <w:shd w:val="clear" w:color="auto" w:fill="FFEAC0" w:themeFill="accent4" w:themeFillTint="33"/>
          </w:tcPr>
          <w:p w14:paraId="5307DFF4" w14:textId="77777777" w:rsidR="00641E88" w:rsidRDefault="00641E88" w:rsidP="00766180">
            <w:r>
              <w:t>Inferior</w:t>
            </w:r>
          </w:p>
        </w:tc>
        <w:tc>
          <w:tcPr>
            <w:tcW w:w="1050" w:type="dxa"/>
          </w:tcPr>
          <w:p w14:paraId="7027798A" w14:textId="2154A91E" w:rsidR="00641E88" w:rsidRDefault="004363AD" w:rsidP="00766180">
            <w:r>
              <w:t>1,73</w:t>
            </w:r>
            <w:r w:rsidR="00641E88">
              <w:t xml:space="preserve"> s</w:t>
            </w:r>
          </w:p>
        </w:tc>
      </w:tr>
      <w:tr w:rsidR="004363AD" w:rsidRPr="004363AD" w14:paraId="2FBDC27D" w14:textId="77777777" w:rsidTr="005D659E">
        <w:tc>
          <w:tcPr>
            <w:tcW w:w="4332" w:type="dxa"/>
            <w:gridSpan w:val="2"/>
            <w:shd w:val="clear" w:color="auto" w:fill="FFEAC0" w:themeFill="accent4" w:themeFillTint="33"/>
          </w:tcPr>
          <w:p w14:paraId="6918681F" w14:textId="1A4E5549" w:rsidR="004363AD" w:rsidRDefault="004363AD" w:rsidP="00766180">
            <w:r>
              <w:t>Aceleración</w:t>
            </w:r>
          </w:p>
        </w:tc>
        <w:tc>
          <w:tcPr>
            <w:tcW w:w="1050" w:type="dxa"/>
          </w:tcPr>
          <w:p w14:paraId="685F6BF7" w14:textId="65C461C8" w:rsidR="004363AD" w:rsidRDefault="004363AD" w:rsidP="00766180">
            <w:r>
              <w:t>4,593</w:t>
            </w:r>
          </w:p>
        </w:tc>
      </w:tr>
    </w:tbl>
    <w:p w14:paraId="13337364" w14:textId="77777777" w:rsidR="004363AD" w:rsidRDefault="004363AD" w:rsidP="004363AD">
      <w:pPr>
        <w:pStyle w:val="Ttulo1"/>
      </w:pPr>
      <w:r>
        <w:lastRenderedPageBreak/>
        <w:t>Reparto de trabajo</w:t>
      </w:r>
    </w:p>
    <w:p w14:paraId="37DE760E" w14:textId="329E3C2C" w:rsidR="004363AD" w:rsidRDefault="004363AD" w:rsidP="004363AD">
      <w:pPr>
        <w:pStyle w:val="Informacindecontacto"/>
        <w:jc w:val="left"/>
      </w:pPr>
      <w:r>
        <w:t xml:space="preserve">Bernardo </w:t>
      </w:r>
      <w:proofErr w:type="spellStart"/>
      <w:r>
        <w:t>Begega</w:t>
      </w:r>
      <w:proofErr w:type="spellEnd"/>
      <w:r>
        <w:t xml:space="preserve"> Calleja: </w:t>
      </w:r>
      <w:r w:rsidR="002E16BD">
        <w:t>algoritmo multihilo.</w:t>
      </w:r>
    </w:p>
    <w:p w14:paraId="6C63CFCC" w14:textId="6BD161EC" w:rsidR="004363AD" w:rsidRDefault="004363AD" w:rsidP="004363AD">
      <w:pPr>
        <w:pStyle w:val="Informacindecontacto"/>
        <w:jc w:val="left"/>
      </w:pPr>
      <w:r w:rsidRPr="00AC0706">
        <w:t>Eduardo Blanco Bielsa</w:t>
      </w:r>
      <w:r>
        <w:t>: Gestión de errores, realización de la memoria</w:t>
      </w:r>
      <w:r w:rsidR="002E16BD">
        <w:t>, algoritmo multihilo.</w:t>
      </w:r>
    </w:p>
    <w:p w14:paraId="4C27C7B5" w14:textId="5AA683EF" w:rsidR="004363AD" w:rsidRDefault="004363AD" w:rsidP="004363AD">
      <w:pPr>
        <w:pStyle w:val="Informacindecontacto"/>
        <w:jc w:val="left"/>
      </w:pPr>
      <w:r w:rsidRPr="00AC0706">
        <w:t>Juan Gómez Tejeda</w:t>
      </w:r>
      <w:r>
        <w:t>: Algoritmo</w:t>
      </w:r>
      <w:r w:rsidR="002E16BD">
        <w:t xml:space="preserve"> </w:t>
      </w:r>
      <w:proofErr w:type="spellStart"/>
      <w:r w:rsidR="002E16BD">
        <w:t>simd</w:t>
      </w:r>
      <w:proofErr w:type="spellEnd"/>
      <w:r w:rsidR="002E16BD">
        <w:t>.</w:t>
      </w:r>
    </w:p>
    <w:p w14:paraId="2D255BAC" w14:textId="607F7145" w:rsidR="004363AD" w:rsidRDefault="004363AD" w:rsidP="004363AD">
      <w:pPr>
        <w:pStyle w:val="Informacindecontacto"/>
        <w:jc w:val="both"/>
      </w:pPr>
      <w:r w:rsidRPr="00AC0706">
        <w:t>Israel Solís Iglesias</w:t>
      </w:r>
      <w:r>
        <w:t xml:space="preserve">: Medición de tiempos, </w:t>
      </w:r>
      <w:proofErr w:type="spellStart"/>
      <w:r>
        <w:t>algortitmo</w:t>
      </w:r>
      <w:proofErr w:type="spellEnd"/>
      <w:r w:rsidR="002E16BD">
        <w:t xml:space="preserve"> </w:t>
      </w:r>
      <w:proofErr w:type="spellStart"/>
      <w:r w:rsidR="002E16BD">
        <w:t>simd</w:t>
      </w:r>
      <w:proofErr w:type="spellEnd"/>
      <w:r w:rsidR="002E16BD">
        <w:t>.</w:t>
      </w:r>
    </w:p>
    <w:p w14:paraId="3668EE54" w14:textId="1A214734" w:rsidR="00641E88" w:rsidRDefault="00641E88" w:rsidP="007E66B6">
      <w:pPr>
        <w:rPr>
          <w:u w:val="single"/>
        </w:rPr>
      </w:pPr>
    </w:p>
    <w:p w14:paraId="0CA0F7BE" w14:textId="77777777" w:rsidR="002E16BD" w:rsidRDefault="002E16BD" w:rsidP="002E16BD">
      <w:pPr>
        <w:pStyle w:val="Ttulo1"/>
      </w:pPr>
      <w:r>
        <w:t>Referencias</w:t>
      </w:r>
    </w:p>
    <w:p w14:paraId="164CF9DC" w14:textId="511282C7" w:rsidR="002E16BD" w:rsidRDefault="002E16BD" w:rsidP="002E16BD">
      <w:proofErr w:type="spellStart"/>
      <w:proofErr w:type="gramStart"/>
      <w:r>
        <w:t>DefStack</w:t>
      </w:r>
      <w:proofErr w:type="spellEnd"/>
      <w:r>
        <w:t xml:space="preserve">  y</w:t>
      </w:r>
      <w:proofErr w:type="gramEnd"/>
      <w:r w:rsidRPr="00153333">
        <w:t xml:space="preserve"> </w:t>
      </w:r>
      <w:proofErr w:type="spellStart"/>
      <w:r>
        <w:t>StackOverflow</w:t>
      </w:r>
      <w:proofErr w:type="spellEnd"/>
      <w:r>
        <w:t xml:space="preserve"> para el uso de la función </w:t>
      </w:r>
      <w:proofErr w:type="spellStart"/>
      <w:r>
        <w:t>stat</w:t>
      </w:r>
      <w:proofErr w:type="spellEnd"/>
      <w:r>
        <w:t>() y averiguar si existe o no el fichero.</w:t>
      </w:r>
    </w:p>
    <w:p w14:paraId="4E2FEB9A" w14:textId="65C98996" w:rsidR="002E16BD" w:rsidRDefault="002E16BD" w:rsidP="002E16BD">
      <w:r w:rsidRPr="002E16BD">
        <w:t>https://www.intel.com/content/www/us/en/docs/intrinsics-guide/index.html#text=_mm_fre&amp;ig_expand=6147,4329,4586,3630,4464</w:t>
      </w:r>
    </w:p>
    <w:p w14:paraId="09B55595" w14:textId="77777777" w:rsidR="002E16BD" w:rsidRPr="002E16BD" w:rsidRDefault="002E16BD" w:rsidP="007E66B6"/>
    <w:sectPr w:rsidR="002E16BD" w:rsidRPr="002E16BD" w:rsidSect="00100563">
      <w:footerReference w:type="default" r:id="rId30"/>
      <w:pgSz w:w="11906" w:h="16838" w:code="9"/>
      <w:pgMar w:top="1440" w:right="1616" w:bottom="1440" w:left="1616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6DCF6" w14:textId="77777777" w:rsidR="008900D6" w:rsidRDefault="008900D6">
      <w:pPr>
        <w:spacing w:before="0" w:after="0" w:line="240" w:lineRule="auto"/>
      </w:pPr>
      <w:r>
        <w:separator/>
      </w:r>
    </w:p>
  </w:endnote>
  <w:endnote w:type="continuationSeparator" w:id="0">
    <w:p w14:paraId="310AE74E" w14:textId="77777777" w:rsidR="008900D6" w:rsidRDefault="008900D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2C130" w14:textId="77777777" w:rsidR="001638F6" w:rsidRDefault="00844483">
    <w:pPr>
      <w:pStyle w:val="Piedepgina"/>
    </w:pPr>
    <w:r>
      <w:rPr>
        <w:lang w:bidi="es-ES"/>
      </w:rPr>
      <w:t xml:space="preserve">PÁGINA </w:t>
    </w:r>
    <w:r>
      <w:rPr>
        <w:lang w:bidi="es-ES"/>
      </w:rPr>
      <w:fldChar w:fldCharType="begin"/>
    </w:r>
    <w:r>
      <w:rPr>
        <w:lang w:bidi="es-ES"/>
      </w:rPr>
      <w:instrText xml:space="preserve"> PAGE  \* Arabic  \* MERGEFORMAT </w:instrText>
    </w:r>
    <w:r>
      <w:rPr>
        <w:lang w:bidi="es-ES"/>
      </w:rPr>
      <w:fldChar w:fldCharType="separate"/>
    </w:r>
    <w:r w:rsidR="009A6701">
      <w:rPr>
        <w:noProof/>
        <w:lang w:bidi="es-ES"/>
      </w:rPr>
      <w:t>1</w:t>
    </w:r>
    <w:r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6F26D" w14:textId="77777777" w:rsidR="008900D6" w:rsidRDefault="008900D6">
      <w:pPr>
        <w:spacing w:before="0" w:after="0" w:line="240" w:lineRule="auto"/>
      </w:pPr>
      <w:r>
        <w:separator/>
      </w:r>
    </w:p>
  </w:footnote>
  <w:footnote w:type="continuationSeparator" w:id="0">
    <w:p w14:paraId="52A74092" w14:textId="77777777" w:rsidR="008900D6" w:rsidRDefault="008900D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481B0A46"/>
    <w:multiLevelType w:val="hybridMultilevel"/>
    <w:tmpl w:val="66983B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A5C5C"/>
    <w:multiLevelType w:val="hybridMultilevel"/>
    <w:tmpl w:val="1B085100"/>
    <w:lvl w:ilvl="0" w:tplc="0C0A000F">
      <w:start w:val="1"/>
      <w:numFmt w:val="decimal"/>
      <w:lvlText w:val="%1."/>
      <w:lvlJc w:val="left"/>
      <w:pPr>
        <w:ind w:left="2160" w:hanging="360"/>
      </w:pPr>
    </w:lvl>
    <w:lvl w:ilvl="1" w:tplc="0C0A0019" w:tentative="1">
      <w:start w:val="1"/>
      <w:numFmt w:val="lowerLetter"/>
      <w:lvlText w:val="%2."/>
      <w:lvlJc w:val="left"/>
      <w:pPr>
        <w:ind w:left="2880" w:hanging="360"/>
      </w:pPr>
    </w:lvl>
    <w:lvl w:ilvl="2" w:tplc="0C0A001B" w:tentative="1">
      <w:start w:val="1"/>
      <w:numFmt w:val="lowerRoman"/>
      <w:lvlText w:val="%3."/>
      <w:lvlJc w:val="right"/>
      <w:pPr>
        <w:ind w:left="3600" w:hanging="180"/>
      </w:pPr>
    </w:lvl>
    <w:lvl w:ilvl="3" w:tplc="0C0A000F" w:tentative="1">
      <w:start w:val="1"/>
      <w:numFmt w:val="decimal"/>
      <w:lvlText w:val="%4."/>
      <w:lvlJc w:val="left"/>
      <w:pPr>
        <w:ind w:left="4320" w:hanging="360"/>
      </w:pPr>
    </w:lvl>
    <w:lvl w:ilvl="4" w:tplc="0C0A0019" w:tentative="1">
      <w:start w:val="1"/>
      <w:numFmt w:val="lowerLetter"/>
      <w:lvlText w:val="%5."/>
      <w:lvlJc w:val="left"/>
      <w:pPr>
        <w:ind w:left="5040" w:hanging="360"/>
      </w:pPr>
    </w:lvl>
    <w:lvl w:ilvl="5" w:tplc="0C0A001B" w:tentative="1">
      <w:start w:val="1"/>
      <w:numFmt w:val="lowerRoman"/>
      <w:lvlText w:val="%6."/>
      <w:lvlJc w:val="right"/>
      <w:pPr>
        <w:ind w:left="5760" w:hanging="180"/>
      </w:pPr>
    </w:lvl>
    <w:lvl w:ilvl="6" w:tplc="0C0A000F" w:tentative="1">
      <w:start w:val="1"/>
      <w:numFmt w:val="decimal"/>
      <w:lvlText w:val="%7."/>
      <w:lvlJc w:val="left"/>
      <w:pPr>
        <w:ind w:left="6480" w:hanging="360"/>
      </w:pPr>
    </w:lvl>
    <w:lvl w:ilvl="7" w:tplc="0C0A0019" w:tentative="1">
      <w:start w:val="1"/>
      <w:numFmt w:val="lowerLetter"/>
      <w:lvlText w:val="%8."/>
      <w:lvlJc w:val="left"/>
      <w:pPr>
        <w:ind w:left="7200" w:hanging="360"/>
      </w:pPr>
    </w:lvl>
    <w:lvl w:ilvl="8" w:tplc="0C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65BC2713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69B2289A"/>
    <w:multiLevelType w:val="hybridMultilevel"/>
    <w:tmpl w:val="BEEA94B4"/>
    <w:lvl w:ilvl="0" w:tplc="0C0A000F">
      <w:start w:val="1"/>
      <w:numFmt w:val="decimal"/>
      <w:lvlText w:val="%1."/>
      <w:lvlJc w:val="left"/>
      <w:pPr>
        <w:ind w:left="2160" w:hanging="360"/>
      </w:pPr>
    </w:lvl>
    <w:lvl w:ilvl="1" w:tplc="0C0A0019" w:tentative="1">
      <w:start w:val="1"/>
      <w:numFmt w:val="lowerLetter"/>
      <w:lvlText w:val="%2."/>
      <w:lvlJc w:val="left"/>
      <w:pPr>
        <w:ind w:left="2880" w:hanging="360"/>
      </w:pPr>
    </w:lvl>
    <w:lvl w:ilvl="2" w:tplc="0C0A001B" w:tentative="1">
      <w:start w:val="1"/>
      <w:numFmt w:val="lowerRoman"/>
      <w:lvlText w:val="%3."/>
      <w:lvlJc w:val="right"/>
      <w:pPr>
        <w:ind w:left="3600" w:hanging="180"/>
      </w:pPr>
    </w:lvl>
    <w:lvl w:ilvl="3" w:tplc="0C0A000F" w:tentative="1">
      <w:start w:val="1"/>
      <w:numFmt w:val="decimal"/>
      <w:lvlText w:val="%4."/>
      <w:lvlJc w:val="left"/>
      <w:pPr>
        <w:ind w:left="4320" w:hanging="360"/>
      </w:pPr>
    </w:lvl>
    <w:lvl w:ilvl="4" w:tplc="0C0A0019" w:tentative="1">
      <w:start w:val="1"/>
      <w:numFmt w:val="lowerLetter"/>
      <w:lvlText w:val="%5."/>
      <w:lvlJc w:val="left"/>
      <w:pPr>
        <w:ind w:left="5040" w:hanging="360"/>
      </w:pPr>
    </w:lvl>
    <w:lvl w:ilvl="5" w:tplc="0C0A001B" w:tentative="1">
      <w:start w:val="1"/>
      <w:numFmt w:val="lowerRoman"/>
      <w:lvlText w:val="%6."/>
      <w:lvlJc w:val="right"/>
      <w:pPr>
        <w:ind w:left="5760" w:hanging="180"/>
      </w:pPr>
    </w:lvl>
    <w:lvl w:ilvl="6" w:tplc="0C0A000F" w:tentative="1">
      <w:start w:val="1"/>
      <w:numFmt w:val="decimal"/>
      <w:lvlText w:val="%7."/>
      <w:lvlJc w:val="left"/>
      <w:pPr>
        <w:ind w:left="6480" w:hanging="360"/>
      </w:pPr>
    </w:lvl>
    <w:lvl w:ilvl="7" w:tplc="0C0A0019" w:tentative="1">
      <w:start w:val="1"/>
      <w:numFmt w:val="lowerLetter"/>
      <w:lvlText w:val="%8."/>
      <w:lvlJc w:val="left"/>
      <w:pPr>
        <w:ind w:left="7200" w:hanging="360"/>
      </w:pPr>
    </w:lvl>
    <w:lvl w:ilvl="8" w:tplc="0C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BE0360C"/>
    <w:multiLevelType w:val="multilevel"/>
    <w:tmpl w:val="2E96955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6BE75E31"/>
    <w:multiLevelType w:val="hybridMultilevel"/>
    <w:tmpl w:val="6B1A3C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B06AEE"/>
    <w:multiLevelType w:val="hybridMultilevel"/>
    <w:tmpl w:val="1742906C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1"/>
  </w:num>
  <w:num w:numId="8">
    <w:abstractNumId w:val="10"/>
  </w:num>
  <w:num w:numId="9">
    <w:abstractNumId w:val="13"/>
  </w:num>
  <w:num w:numId="10">
    <w:abstractNumId w:val="12"/>
  </w:num>
  <w:num w:numId="11">
    <w:abstractNumId w:val="18"/>
  </w:num>
  <w:num w:numId="12">
    <w:abstractNumId w:val="16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9"/>
  </w:num>
  <w:num w:numId="22">
    <w:abstractNumId w:val="14"/>
  </w:num>
  <w:num w:numId="23">
    <w:abstractNumId w:val="15"/>
  </w:num>
  <w:num w:numId="24">
    <w:abstractNumId w:val="17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E53"/>
    <w:rsid w:val="000748AA"/>
    <w:rsid w:val="000C6008"/>
    <w:rsid w:val="00100563"/>
    <w:rsid w:val="001638F6"/>
    <w:rsid w:val="00167B60"/>
    <w:rsid w:val="00187B0A"/>
    <w:rsid w:val="001A2000"/>
    <w:rsid w:val="002E16BD"/>
    <w:rsid w:val="002E7F19"/>
    <w:rsid w:val="00312A31"/>
    <w:rsid w:val="003209D6"/>
    <w:rsid w:val="00330149"/>
    <w:rsid w:val="00334A73"/>
    <w:rsid w:val="003422FF"/>
    <w:rsid w:val="00433E53"/>
    <w:rsid w:val="004363AD"/>
    <w:rsid w:val="004952C4"/>
    <w:rsid w:val="004B7B20"/>
    <w:rsid w:val="005916A6"/>
    <w:rsid w:val="005A1C5A"/>
    <w:rsid w:val="00641E88"/>
    <w:rsid w:val="00690EFD"/>
    <w:rsid w:val="007021DE"/>
    <w:rsid w:val="00732607"/>
    <w:rsid w:val="007E33E3"/>
    <w:rsid w:val="007E66B6"/>
    <w:rsid w:val="008167F7"/>
    <w:rsid w:val="00844483"/>
    <w:rsid w:val="008900D6"/>
    <w:rsid w:val="00934F1C"/>
    <w:rsid w:val="009A13CE"/>
    <w:rsid w:val="009A6701"/>
    <w:rsid w:val="009C2DB7"/>
    <w:rsid w:val="009D2231"/>
    <w:rsid w:val="009F3B4F"/>
    <w:rsid w:val="00A122DB"/>
    <w:rsid w:val="00A360FA"/>
    <w:rsid w:val="00A46C32"/>
    <w:rsid w:val="00A94E62"/>
    <w:rsid w:val="00AD165F"/>
    <w:rsid w:val="00B20A79"/>
    <w:rsid w:val="00B245B3"/>
    <w:rsid w:val="00B47B7A"/>
    <w:rsid w:val="00B646B8"/>
    <w:rsid w:val="00BB0AE5"/>
    <w:rsid w:val="00BD3935"/>
    <w:rsid w:val="00C80BD4"/>
    <w:rsid w:val="00CF3A42"/>
    <w:rsid w:val="00D36A01"/>
    <w:rsid w:val="00D5413C"/>
    <w:rsid w:val="00DC07A3"/>
    <w:rsid w:val="00E11B8A"/>
    <w:rsid w:val="00E51139"/>
    <w:rsid w:val="00EC52B4"/>
    <w:rsid w:val="00ED7A79"/>
    <w:rsid w:val="00EE1882"/>
    <w:rsid w:val="00EF5AAE"/>
    <w:rsid w:val="00F677F9"/>
    <w:rsid w:val="00F847A5"/>
    <w:rsid w:val="00F86225"/>
    <w:rsid w:val="00F93EE4"/>
    <w:rsid w:val="00FD1504"/>
    <w:rsid w:val="00FD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18D89E3"/>
  <w15:chartTrackingRefBased/>
  <w15:docId w15:val="{EEA8885E-AE23-4E39-BE21-D733EB065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504"/>
  </w:style>
  <w:style w:type="paragraph" w:styleId="Ttulo1">
    <w:name w:val="heading 1"/>
    <w:basedOn w:val="Normal"/>
    <w:next w:val="Normal"/>
    <w:link w:val="Ttulo1Car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Ttulo3">
    <w:name w:val="heading 3"/>
    <w:basedOn w:val="Normal"/>
    <w:next w:val="Normal"/>
    <w:link w:val="Ttulo3Car"/>
    <w:uiPriority w:val="4"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Ttulo4">
    <w:name w:val="heading 4"/>
    <w:basedOn w:val="Normal"/>
    <w:next w:val="Normal"/>
    <w:link w:val="Ttulo4Car"/>
    <w:uiPriority w:val="4"/>
    <w:unhideWhenUsed/>
    <w:qFormat/>
    <w:rsid w:val="00B20A7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1B15" w:themeColor="accent1" w:themeShade="BF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Ttulo6">
    <w:name w:val="heading 6"/>
    <w:basedOn w:val="Normal"/>
    <w:next w:val="Normal"/>
    <w:link w:val="Ttulo6C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Ttulo8">
    <w:name w:val="heading 8"/>
    <w:basedOn w:val="Normal"/>
    <w:next w:val="Normal"/>
    <w:link w:val="Ttulo8C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">
    <w:name w:val="Light Shading"/>
    <w:basedOn w:val="Tab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cindecontacto">
    <w:name w:val="Información de contacto"/>
    <w:basedOn w:val="Normal"/>
    <w:uiPriority w:val="4"/>
    <w:qFormat/>
    <w:pPr>
      <w:spacing w:before="360" w:after="0"/>
      <w:contextualSpacing/>
      <w:jc w:val="center"/>
    </w:pPr>
  </w:style>
  <w:style w:type="character" w:customStyle="1" w:styleId="Ttulo1Car">
    <w:name w:val="Título 1 Car"/>
    <w:basedOn w:val="Fuentedeprrafopredeter"/>
    <w:link w:val="Ttulo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Ttulo2Car">
    <w:name w:val="Título 2 Car"/>
    <w:basedOn w:val="Fuentedeprrafopredeter"/>
    <w:link w:val="Ttulo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Ttulo3Car">
    <w:name w:val="Título 3 Car"/>
    <w:basedOn w:val="Fuentedeprrafopredeter"/>
    <w:link w:val="Ttulo3"/>
    <w:uiPriority w:val="4"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Listaconvietas">
    <w:name w:val="List Bullet"/>
    <w:basedOn w:val="Normal"/>
    <w:uiPriority w:val="7"/>
    <w:unhideWhenUsed/>
    <w:qFormat/>
    <w:pPr>
      <w:numPr>
        <w:numId w:val="5"/>
      </w:numPr>
    </w:pPr>
  </w:style>
  <w:style w:type="paragraph" w:styleId="Listaconnmeros">
    <w:name w:val="List Number"/>
    <w:basedOn w:val="Normal"/>
    <w:uiPriority w:val="5"/>
    <w:unhideWhenUsed/>
    <w:qFormat/>
    <w:pPr>
      <w:numPr>
        <w:numId w:val="6"/>
      </w:numPr>
      <w:contextualSpacing/>
    </w:pPr>
  </w:style>
  <w:style w:type="paragraph" w:styleId="Ttulo">
    <w:name w:val="Title"/>
    <w:basedOn w:val="Normal"/>
    <w:link w:val="TtuloCar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tuloCar">
    <w:name w:val="Título Car"/>
    <w:basedOn w:val="Fuentedeprrafopredeter"/>
    <w:link w:val="Ttulo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Foto">
    <w:name w:val="Foto"/>
    <w:basedOn w:val="Normal"/>
    <w:uiPriority w:val="1"/>
    <w:qFormat/>
    <w:rsid w:val="00D5413C"/>
    <w:pPr>
      <w:spacing w:before="2400" w:after="400"/>
      <w:jc w:val="center"/>
    </w:pPr>
  </w:style>
  <w:style w:type="paragraph" w:styleId="Descripci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Ttulo9Car">
    <w:name w:val="Título 9 Car"/>
    <w:basedOn w:val="Fuentedeprrafopredeter"/>
    <w:link w:val="Ttulo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tulo8Car">
    <w:name w:val="Título 8 Car"/>
    <w:basedOn w:val="Fuentedeprrafopredeter"/>
    <w:link w:val="Ttulo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TDC">
    <w:name w:val="TOC Heading"/>
    <w:basedOn w:val="Ttulo1"/>
    <w:next w:val="Normal"/>
    <w:uiPriority w:val="39"/>
    <w:semiHidden/>
    <w:unhideWhenUsed/>
    <w:qFormat/>
    <w:pPr>
      <w:spacing w:before="0"/>
      <w:outlineLvl w:val="9"/>
    </w:pPr>
  </w:style>
  <w:style w:type="paragraph" w:styleId="Piedepgina">
    <w:name w:val="footer"/>
    <w:basedOn w:val="Normal"/>
    <w:link w:val="PiedepginaCar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22FF"/>
    <w:rPr>
      <w:sz w:val="22"/>
      <w:szCs w:val="16"/>
    </w:rPr>
  </w:style>
  <w:style w:type="paragraph" w:styleId="TD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DC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22DB"/>
    <w:rPr>
      <w:rFonts w:ascii="Tahoma" w:hAnsi="Tahoma" w:cs="Tahoma"/>
      <w:szCs w:val="16"/>
    </w:rPr>
  </w:style>
  <w:style w:type="paragraph" w:styleId="Bibliografa">
    <w:name w:val="Bibliography"/>
    <w:basedOn w:val="Normal"/>
    <w:next w:val="Normal"/>
    <w:uiPriority w:val="39"/>
    <w:semiHidden/>
    <w:unhideWhenUsed/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Tabladeinforme">
    <w:name w:val="Tabla de informe"/>
    <w:basedOn w:val="Tablanormal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aconcuadrcula">
    <w:name w:val="Table Grid"/>
    <w:basedOn w:val="Tab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2000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2000"/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A122DB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A122DB"/>
    <w:rPr>
      <w:sz w:val="22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A122DB"/>
    <w:rPr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122DB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122D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122DB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A122DB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122DB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122DB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122DB"/>
    <w:rPr>
      <w:rFonts w:ascii="Consolas" w:hAnsi="Consolas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A122DB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A122DB"/>
    <w:rPr>
      <w:rFonts w:ascii="Consolas" w:hAnsi="Consolas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A122DB"/>
    <w:rPr>
      <w:color w:val="595959" w:themeColor="text1" w:themeTint="A6"/>
    </w:rPr>
  </w:style>
  <w:style w:type="character" w:customStyle="1" w:styleId="Ttulo4Car">
    <w:name w:val="Título 4 Car"/>
    <w:basedOn w:val="Fuentedeprrafopredeter"/>
    <w:link w:val="Ttulo4"/>
    <w:uiPriority w:val="4"/>
    <w:rsid w:val="00B20A79"/>
    <w:rPr>
      <w:rFonts w:asciiTheme="majorHAnsi" w:eastAsiaTheme="majorEastAsia" w:hAnsiTheme="majorHAnsi" w:cstheme="majorBidi"/>
      <w:i/>
      <w:iCs/>
      <w:color w:val="2F1B15" w:themeColor="accent1" w:themeShade="BF"/>
    </w:rPr>
  </w:style>
  <w:style w:type="paragraph" w:styleId="Prrafodelista">
    <w:name w:val="List Paragraph"/>
    <w:basedOn w:val="Normal"/>
    <w:uiPriority w:val="34"/>
    <w:semiHidden/>
    <w:qFormat/>
    <w:rsid w:val="00EC52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lanc\AppData\Roaming\Microsoft\Templates\Informe%20de%20estudiante%20con%20portada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92B147-A50A-464A-913A-CFD037591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 estudiante con portada</Template>
  <TotalTime>157</TotalTime>
  <Pages>12</Pages>
  <Words>1012</Words>
  <Characters>5568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Eduardo Blanco Bielsa</dc:creator>
  <cp:keywords/>
  <cp:lastModifiedBy>Eduardo Blanco Bielsa</cp:lastModifiedBy>
  <cp:revision>4</cp:revision>
  <dcterms:created xsi:type="dcterms:W3CDTF">2021-11-26T10:33:00Z</dcterms:created>
  <dcterms:modified xsi:type="dcterms:W3CDTF">2021-11-26T13:15:00Z</dcterms:modified>
  <cp:version/>
</cp:coreProperties>
</file>